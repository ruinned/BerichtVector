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817"/>
        <w:gridCol w:w="2428"/>
        <w:gridCol w:w="2268"/>
      </w:tblGrid>
      <w:tr w:rsidR="009E0229" w:rsidRPr="00DD5DBC" w14:paraId="709151D2" w14:textId="77777777" w:rsidTr="00D371CF">
        <w:trPr>
          <w:trHeight w:val="454"/>
        </w:trPr>
        <w:tc>
          <w:tcPr>
            <w:tcW w:w="2093" w:type="dxa"/>
            <w:shd w:val="clear" w:color="auto" w:fill="F2F2F2"/>
            <w:vAlign w:val="center"/>
          </w:tcPr>
          <w:p w14:paraId="59E94BA8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bookmarkStart w:id="0" w:name="_Toc436719448"/>
            <w:r w:rsidRPr="00DD5DBC">
              <w:rPr>
                <w:b/>
              </w:rPr>
              <w:t>Name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660857ED" w14:textId="77777777" w:rsidR="009E0229" w:rsidRPr="00DD5DBC" w:rsidRDefault="009E0229" w:rsidP="00D371CF">
            <w:pPr>
              <w:pStyle w:val="Tabellentext"/>
            </w:pPr>
          </w:p>
        </w:tc>
        <w:tc>
          <w:tcPr>
            <w:tcW w:w="2428" w:type="dxa"/>
            <w:shd w:val="clear" w:color="auto" w:fill="F2F2F2"/>
            <w:vAlign w:val="center"/>
          </w:tcPr>
          <w:p w14:paraId="69220E84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Vertragsart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93BB9D" w14:textId="77777777" w:rsidR="009E0229" w:rsidRPr="00DD5DBC" w:rsidRDefault="009E0229" w:rsidP="00D371CF">
            <w:pPr>
              <w:pStyle w:val="Tabellentext"/>
            </w:pPr>
            <w:r w:rsidRPr="00DD5DBC">
              <w:rPr>
                <w:rFonts w:eastAsia="Times New Roman" w:cs="Times New Roman"/>
                <w:color w:val="A6A6A6" w:themeColor="background1" w:themeShade="A6"/>
                <w:szCs w:val="22"/>
              </w:rPr>
              <w:t>WS / P / AA</w:t>
            </w:r>
            <w:r w:rsidRPr="00DD5DBC">
              <w:t xml:space="preserve"> </w:t>
            </w:r>
          </w:p>
        </w:tc>
      </w:tr>
      <w:tr w:rsidR="009E0229" w:rsidRPr="00DD5DBC" w14:paraId="4F2E32F2" w14:textId="77777777" w:rsidTr="00D371CF">
        <w:trPr>
          <w:trHeight w:val="454"/>
        </w:trPr>
        <w:tc>
          <w:tcPr>
            <w:tcW w:w="2093" w:type="dxa"/>
            <w:shd w:val="clear" w:color="auto" w:fill="F2F2F2"/>
            <w:vAlign w:val="center"/>
          </w:tcPr>
          <w:p w14:paraId="11FCD2B0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Personalnummer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2B2B64E8" w14:textId="77777777" w:rsidR="009E0229" w:rsidRPr="00DD5DBC" w:rsidRDefault="009E0229" w:rsidP="00D371CF">
            <w:pPr>
              <w:pStyle w:val="Tabellentext"/>
            </w:pPr>
          </w:p>
        </w:tc>
        <w:tc>
          <w:tcPr>
            <w:tcW w:w="2428" w:type="dxa"/>
            <w:shd w:val="clear" w:color="auto" w:fill="F2F2F2"/>
            <w:vAlign w:val="center"/>
          </w:tcPr>
          <w:p w14:paraId="3ACAF03F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Vorgesetzter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6F842B" w14:textId="77777777" w:rsidR="009E0229" w:rsidRPr="00DD5DBC" w:rsidRDefault="009E0229" w:rsidP="00D371CF">
            <w:pPr>
              <w:pStyle w:val="Tabellentext"/>
            </w:pPr>
          </w:p>
        </w:tc>
      </w:tr>
      <w:tr w:rsidR="009E0229" w:rsidRPr="00DD5DBC" w14:paraId="7F45B7DE" w14:textId="77777777" w:rsidTr="00D371CF">
        <w:trPr>
          <w:trHeight w:val="454"/>
        </w:trPr>
        <w:tc>
          <w:tcPr>
            <w:tcW w:w="2093" w:type="dxa"/>
            <w:shd w:val="clear" w:color="auto" w:fill="F2F2F2"/>
            <w:vAlign w:val="center"/>
          </w:tcPr>
          <w:p w14:paraId="3A655923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Team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5D196AC8" w14:textId="77777777" w:rsidR="009E0229" w:rsidRPr="00DD5DBC" w:rsidRDefault="009E0229" w:rsidP="00D371CF">
            <w:pPr>
              <w:pStyle w:val="Tabellentext"/>
            </w:pPr>
          </w:p>
        </w:tc>
        <w:tc>
          <w:tcPr>
            <w:tcW w:w="2428" w:type="dxa"/>
            <w:shd w:val="clear" w:color="auto" w:fill="F2F2F2"/>
            <w:vAlign w:val="center"/>
          </w:tcPr>
          <w:p w14:paraId="3322570B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Mentor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721969" w14:textId="77777777" w:rsidR="009E0229" w:rsidRPr="00DD5DBC" w:rsidRDefault="009E0229" w:rsidP="00D371CF">
            <w:pPr>
              <w:pStyle w:val="Tabellentext"/>
            </w:pPr>
          </w:p>
        </w:tc>
      </w:tr>
      <w:tr w:rsidR="009E0229" w:rsidRPr="00DD5DBC" w14:paraId="32694436" w14:textId="77777777" w:rsidTr="00D371CF">
        <w:trPr>
          <w:trHeight w:val="454"/>
        </w:trPr>
        <w:tc>
          <w:tcPr>
            <w:tcW w:w="2093" w:type="dxa"/>
            <w:shd w:val="clear" w:color="auto" w:fill="F2F2F2"/>
            <w:vAlign w:val="center"/>
          </w:tcPr>
          <w:p w14:paraId="30ABC0FA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Eintrittsdatum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4816FDED" w14:textId="77777777" w:rsidR="009E0229" w:rsidRPr="00DD5DBC" w:rsidRDefault="009E0229" w:rsidP="00D371CF">
            <w:pPr>
              <w:pStyle w:val="Tabellentext"/>
            </w:pPr>
          </w:p>
        </w:tc>
        <w:tc>
          <w:tcPr>
            <w:tcW w:w="2428" w:type="dxa"/>
            <w:shd w:val="clear" w:color="auto" w:fill="F2F2F2"/>
            <w:vAlign w:val="center"/>
          </w:tcPr>
          <w:p w14:paraId="35185566" w14:textId="77777777" w:rsidR="009E0229" w:rsidRPr="00DD5DBC" w:rsidRDefault="009E0229" w:rsidP="00D371CF">
            <w:pPr>
              <w:pStyle w:val="Tabellentext"/>
              <w:rPr>
                <w:b/>
              </w:rPr>
            </w:pPr>
            <w:r w:rsidRPr="00DD5DBC">
              <w:rPr>
                <w:b/>
              </w:rPr>
              <w:t>Gesprächsdatum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90FDE7" w14:textId="77777777" w:rsidR="009E0229" w:rsidRPr="00DD5DBC" w:rsidRDefault="009E0229" w:rsidP="00D371CF">
            <w:pPr>
              <w:pStyle w:val="Tabellentext"/>
            </w:pPr>
          </w:p>
        </w:tc>
      </w:tr>
    </w:tbl>
    <w:p w14:paraId="0B6A956D" w14:textId="77777777" w:rsidR="009E0229" w:rsidRDefault="009E0229" w:rsidP="009E0229">
      <w:pPr>
        <w:pStyle w:val="Textkrper"/>
        <w:rPr>
          <w:b/>
        </w:rPr>
      </w:pPr>
    </w:p>
    <w:p w14:paraId="12F3325B" w14:textId="77777777" w:rsidR="00FE0696" w:rsidRDefault="00FE0696" w:rsidP="00FE0696">
      <w:pPr>
        <w:pStyle w:val="Textkrper"/>
      </w:pPr>
      <w:r>
        <w:rPr>
          <w:b/>
        </w:rPr>
        <w:t>Aufgabenbeschreibung</w:t>
      </w:r>
      <w:r w:rsidR="00DD5DBC">
        <w:rPr>
          <w:b/>
        </w:rPr>
        <w:t xml:space="preserve"> </w:t>
      </w:r>
      <w:r>
        <w:t>(übernommene Aufgaben im Praktikum / in der Werkstudententätigkeit; bisheriger Stand der Themenbearbeitung der Abschlussarbeit).</w:t>
      </w:r>
    </w:p>
    <w:p w14:paraId="16DF8E49" w14:textId="77777777" w:rsidR="00FE0696" w:rsidRDefault="00FE0696" w:rsidP="00FE0696">
      <w:pPr>
        <w:pStyle w:val="Textkrper"/>
        <w:jc w:val="left"/>
      </w:pPr>
    </w:p>
    <w:p w14:paraId="5806C7F8" w14:textId="77777777" w:rsidR="00FE0696" w:rsidRPr="00FE0696" w:rsidRDefault="00FE0696" w:rsidP="00FE0696">
      <w:pPr>
        <w:pStyle w:val="Textkrper"/>
        <w:sectPr w:rsidR="00FE0696" w:rsidRPr="00FE0696" w:rsidSect="0044213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7" w:h="16840" w:code="9"/>
          <w:pgMar w:top="1701" w:right="992" w:bottom="1134" w:left="1418" w:header="709" w:footer="567" w:gutter="0"/>
          <w:cols w:space="567"/>
          <w:docGrid w:linePitch="272"/>
        </w:sectPr>
      </w:pPr>
    </w:p>
    <w:p w14:paraId="17325395" w14:textId="77777777" w:rsidR="009E0229" w:rsidRPr="006046C9" w:rsidRDefault="009E0229" w:rsidP="00FE0696">
      <w:pPr>
        <w:pStyle w:val="berschrift9"/>
        <w:rPr>
          <w:sz w:val="24"/>
        </w:rPr>
      </w:pPr>
      <w:r w:rsidRPr="006046C9">
        <w:lastRenderedPageBreak/>
        <w:t>Leistungsbeurteilung</w:t>
      </w:r>
    </w:p>
    <w:tbl>
      <w:tblPr>
        <w:tblStyle w:val="StandardTable"/>
        <w:tblW w:w="0" w:type="auto"/>
        <w:tblLook w:val="04A0" w:firstRow="1" w:lastRow="0" w:firstColumn="1" w:lastColumn="0" w:noHBand="0" w:noVBand="1"/>
      </w:tblPr>
      <w:tblGrid>
        <w:gridCol w:w="1197"/>
        <w:gridCol w:w="2899"/>
        <w:gridCol w:w="1343"/>
        <w:gridCol w:w="1343"/>
        <w:gridCol w:w="1343"/>
        <w:gridCol w:w="1343"/>
      </w:tblGrid>
      <w:tr w:rsidR="009E0229" w:rsidRPr="00FE0696" w14:paraId="274BEAD8" w14:textId="77777777" w:rsidTr="00734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096" w:type="dxa"/>
            <w:gridSpan w:val="2"/>
            <w:vAlign w:val="center"/>
          </w:tcPr>
          <w:p w14:paraId="00BD307B" w14:textId="77777777" w:rsidR="009E0229" w:rsidRPr="00FE0696" w:rsidRDefault="009E0229" w:rsidP="007347B0">
            <w:pPr>
              <w:pStyle w:val="Listenabsatz"/>
              <w:ind w:left="0"/>
              <w:rPr>
                <w:rFonts w:cs="Arial"/>
                <w:b w:val="0"/>
              </w:rPr>
            </w:pPr>
            <w:r w:rsidRPr="00FE0696">
              <w:rPr>
                <w:rFonts w:cs="Arial"/>
              </w:rPr>
              <w:t>Beurteilungsmerkmale</w:t>
            </w:r>
          </w:p>
        </w:tc>
        <w:tc>
          <w:tcPr>
            <w:tcW w:w="0" w:type="auto"/>
            <w:gridSpan w:val="4"/>
            <w:vAlign w:val="center"/>
          </w:tcPr>
          <w:p w14:paraId="74F99EBF" w14:textId="77777777" w:rsidR="009E0229" w:rsidRPr="00FE0696" w:rsidRDefault="009E0229" w:rsidP="007347B0">
            <w:pPr>
              <w:pStyle w:val="Listenabsatz"/>
              <w:ind w:left="0"/>
              <w:rPr>
                <w:rFonts w:cs="Arial"/>
                <w:b w:val="0"/>
              </w:rPr>
            </w:pPr>
            <w:r w:rsidRPr="00FE0696">
              <w:rPr>
                <w:rFonts w:cs="Arial"/>
              </w:rPr>
              <w:t>Beurteilungsstufen / Erfüllungsgrad</w:t>
            </w:r>
          </w:p>
        </w:tc>
      </w:tr>
      <w:tr w:rsidR="00FE0696" w:rsidRPr="00FE0696" w14:paraId="6105AE08" w14:textId="77777777" w:rsidTr="00FE0696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4096" w:type="dxa"/>
            <w:gridSpan w:val="2"/>
            <w:shd w:val="clear" w:color="auto" w:fill="F2F2F2" w:themeFill="background1" w:themeFillShade="F2"/>
            <w:vAlign w:val="center"/>
          </w:tcPr>
          <w:p w14:paraId="267D1D3D" w14:textId="77777777" w:rsidR="009E0229" w:rsidRPr="00FE0696" w:rsidRDefault="009E0229" w:rsidP="00FE0696">
            <w:pPr>
              <w:pStyle w:val="Tabellentextkleinhervorgehoben"/>
              <w:jc w:val="left"/>
              <w:rPr>
                <w:b w:val="0"/>
                <w:sz w:val="18"/>
                <w:szCs w:val="18"/>
              </w:rPr>
            </w:pPr>
            <w:r w:rsidRPr="00FE0696">
              <w:rPr>
                <w:b w:val="0"/>
                <w:sz w:val="18"/>
                <w:szCs w:val="18"/>
              </w:rPr>
              <w:t>Merkmale</w:t>
            </w:r>
          </w:p>
          <w:p w14:paraId="28D76C8D" w14:textId="77777777" w:rsidR="009E0229" w:rsidRPr="00FE0696" w:rsidRDefault="009E0229" w:rsidP="00FE0696">
            <w:pPr>
              <w:pStyle w:val="Tabellentextkleinhervorgehoben"/>
              <w:jc w:val="left"/>
              <w:rPr>
                <w:b w:val="0"/>
                <w:sz w:val="18"/>
                <w:szCs w:val="18"/>
              </w:rPr>
            </w:pPr>
            <w:r w:rsidRPr="00FE0696">
              <w:rPr>
                <w:b w:val="0"/>
                <w:sz w:val="18"/>
                <w:szCs w:val="18"/>
              </w:rPr>
              <w:t>Beschreibung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6C2A52" w14:textId="77777777" w:rsidR="009E0229" w:rsidRPr="00FE0696" w:rsidRDefault="009E0229" w:rsidP="00FE0696">
            <w:pPr>
              <w:pStyle w:val="Tabellentextkleinhervorgehoben"/>
              <w:jc w:val="center"/>
              <w:rPr>
                <w:b w:val="0"/>
                <w:sz w:val="18"/>
                <w:szCs w:val="18"/>
              </w:rPr>
            </w:pPr>
            <w:r w:rsidRPr="00FE0696">
              <w:rPr>
                <w:b w:val="0"/>
                <w:sz w:val="18"/>
                <w:szCs w:val="18"/>
              </w:rPr>
              <w:t>liegt über den Anforderungen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FA08879" w14:textId="77777777" w:rsidR="009E0229" w:rsidRPr="00FE0696" w:rsidRDefault="009E0229" w:rsidP="00FE0696">
            <w:pPr>
              <w:pStyle w:val="Tabellentextkleinhervorgehoben"/>
              <w:jc w:val="center"/>
              <w:rPr>
                <w:b w:val="0"/>
                <w:sz w:val="18"/>
                <w:szCs w:val="18"/>
              </w:rPr>
            </w:pPr>
            <w:r w:rsidRPr="00FE0696">
              <w:rPr>
                <w:b w:val="0"/>
                <w:sz w:val="18"/>
                <w:szCs w:val="18"/>
              </w:rPr>
              <w:t xml:space="preserve">entspricht voll den </w:t>
            </w:r>
            <w:r w:rsidR="00FE0696">
              <w:rPr>
                <w:b w:val="0"/>
                <w:sz w:val="18"/>
                <w:szCs w:val="18"/>
              </w:rPr>
              <w:t xml:space="preserve">           </w:t>
            </w:r>
            <w:r w:rsidRPr="00FE0696">
              <w:rPr>
                <w:b w:val="0"/>
                <w:sz w:val="18"/>
                <w:szCs w:val="18"/>
              </w:rPr>
              <w:t>Anforderungen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A04706" w14:textId="77777777" w:rsidR="009E0229" w:rsidRPr="00FE0696" w:rsidRDefault="009E0229" w:rsidP="00FE0696">
            <w:pPr>
              <w:pStyle w:val="Tabellentextkleinhervorgehoben"/>
              <w:jc w:val="center"/>
              <w:rPr>
                <w:b w:val="0"/>
                <w:sz w:val="18"/>
                <w:szCs w:val="18"/>
              </w:rPr>
            </w:pPr>
            <w:r w:rsidRPr="00FE0696">
              <w:rPr>
                <w:b w:val="0"/>
                <w:sz w:val="18"/>
                <w:szCs w:val="18"/>
              </w:rPr>
              <w:t>entspricht im Allgemeinen den</w:t>
            </w:r>
            <w:r w:rsidR="00FE0696">
              <w:rPr>
                <w:b w:val="0"/>
                <w:sz w:val="18"/>
                <w:szCs w:val="18"/>
              </w:rPr>
              <w:t xml:space="preserve">           </w:t>
            </w:r>
            <w:r w:rsidRPr="00FE0696">
              <w:rPr>
                <w:b w:val="0"/>
                <w:sz w:val="18"/>
                <w:szCs w:val="18"/>
              </w:rPr>
              <w:t xml:space="preserve"> Anforderungen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D18C71" w14:textId="77777777" w:rsidR="009E0229" w:rsidRPr="00FE0696" w:rsidRDefault="009E0229" w:rsidP="00FE0696">
            <w:pPr>
              <w:pStyle w:val="Tabellentextkleinhervorgehoben"/>
              <w:jc w:val="center"/>
              <w:rPr>
                <w:b w:val="0"/>
                <w:sz w:val="18"/>
                <w:szCs w:val="18"/>
              </w:rPr>
            </w:pPr>
            <w:r w:rsidRPr="00FE0696">
              <w:rPr>
                <w:b w:val="0"/>
                <w:sz w:val="18"/>
                <w:szCs w:val="18"/>
              </w:rPr>
              <w:t>entspricht selten den Anforderungen</w:t>
            </w:r>
          </w:p>
        </w:tc>
      </w:tr>
      <w:tr w:rsidR="009E0229" w:rsidRPr="00FE0696" w14:paraId="43D638E2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 w:val="restart"/>
            <w:vAlign w:val="center"/>
          </w:tcPr>
          <w:p w14:paraId="31F240CC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  <w:r w:rsidRPr="00FE0696">
              <w:rPr>
                <w:sz w:val="18"/>
                <w:szCs w:val="18"/>
              </w:rPr>
              <w:t>Arbeits-qualität und Arbeitsweise</w:t>
            </w:r>
          </w:p>
        </w:tc>
        <w:tc>
          <w:tcPr>
            <w:tcW w:w="0" w:type="auto"/>
            <w:vAlign w:val="center"/>
          </w:tcPr>
          <w:p w14:paraId="35ACAE6C" w14:textId="77777777" w:rsidR="009E0229" w:rsidRPr="00DD5DBC" w:rsidRDefault="009E0229" w:rsidP="00DD5DBC">
            <w:pPr>
              <w:pStyle w:val="Tabellentextklein"/>
              <w:spacing w:before="80"/>
              <w:jc w:val="left"/>
              <w:rPr>
                <w:rFonts w:cs="Arial"/>
                <w:sz w:val="20"/>
                <w:szCs w:val="20"/>
              </w:rPr>
            </w:pPr>
            <w:r w:rsidRPr="00DD5DBC">
              <w:rPr>
                <w:rFonts w:cs="Arial"/>
                <w:sz w:val="20"/>
                <w:szCs w:val="20"/>
              </w:rPr>
              <w:t xml:space="preserve">Nutzung von Fachwissen </w:t>
            </w:r>
          </w:p>
        </w:tc>
        <w:tc>
          <w:tcPr>
            <w:tcW w:w="0" w:type="auto"/>
            <w:vAlign w:val="center"/>
          </w:tcPr>
          <w:p w14:paraId="3CAC36A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5BA9C0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01C609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173844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2893EE40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0C510814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BAF8FCE" w14:textId="77777777" w:rsidR="00FE0696" w:rsidRPr="00DD5DBC" w:rsidRDefault="009E0229" w:rsidP="00DD5DBC">
            <w:pPr>
              <w:pStyle w:val="Listenabsatz"/>
              <w:spacing w:before="80"/>
              <w:ind w:left="0"/>
              <w:jc w:val="left"/>
              <w:rPr>
                <w:rFonts w:cs="Arial"/>
              </w:rPr>
            </w:pPr>
            <w:r w:rsidRPr="00DD5DBC">
              <w:rPr>
                <w:rFonts w:cs="Arial"/>
              </w:rPr>
              <w:t xml:space="preserve">Fachliche Bearbeitung </w:t>
            </w:r>
          </w:p>
          <w:p w14:paraId="392C8F94" w14:textId="77777777" w:rsidR="009E0229" w:rsidRPr="007347B0" w:rsidRDefault="009E0229" w:rsidP="00DD5DBC">
            <w:pPr>
              <w:pStyle w:val="Listenabsatz"/>
              <w:spacing w:before="80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7347B0">
              <w:rPr>
                <w:rFonts w:cs="Arial"/>
                <w:sz w:val="14"/>
                <w:szCs w:val="14"/>
              </w:rPr>
              <w:t>(Analytische und konzeptionelle Fähigkeiten)</w:t>
            </w:r>
          </w:p>
        </w:tc>
        <w:tc>
          <w:tcPr>
            <w:tcW w:w="0" w:type="auto"/>
            <w:vAlign w:val="center"/>
          </w:tcPr>
          <w:p w14:paraId="7D8CEE03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93F3B6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0F941F2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639691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5C297F73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4E27E238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1E576E" w14:textId="77777777" w:rsidR="009E0229" w:rsidRPr="00DD5DBC" w:rsidRDefault="009E0229" w:rsidP="00DD5DBC">
            <w:pPr>
              <w:pStyle w:val="Listenabsatz"/>
              <w:spacing w:before="80"/>
              <w:ind w:left="0"/>
              <w:jc w:val="left"/>
              <w:rPr>
                <w:rFonts w:cs="Arial"/>
              </w:rPr>
            </w:pPr>
            <w:r w:rsidRPr="00DD5DBC">
              <w:rPr>
                <w:rFonts w:cs="Arial"/>
              </w:rPr>
              <w:t>Systematik</w:t>
            </w:r>
          </w:p>
        </w:tc>
        <w:tc>
          <w:tcPr>
            <w:tcW w:w="0" w:type="auto"/>
            <w:vAlign w:val="center"/>
          </w:tcPr>
          <w:p w14:paraId="060D160B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F1359D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46B8A7D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ACCC62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696776E1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3F0B534B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0872908" w14:textId="77777777" w:rsidR="00FE0696" w:rsidRPr="00DD5DBC" w:rsidRDefault="009E0229" w:rsidP="00DD5DBC">
            <w:pPr>
              <w:spacing w:before="80"/>
              <w:jc w:val="left"/>
            </w:pPr>
            <w:r w:rsidRPr="00DD5DBC">
              <w:t xml:space="preserve">Lernbereitschaft </w:t>
            </w:r>
          </w:p>
          <w:p w14:paraId="4C3DE801" w14:textId="77777777" w:rsidR="009E0229" w:rsidRPr="007347B0" w:rsidRDefault="009E0229" w:rsidP="00DD5DBC">
            <w:pPr>
              <w:spacing w:before="80"/>
              <w:jc w:val="left"/>
              <w:rPr>
                <w:sz w:val="14"/>
                <w:szCs w:val="14"/>
              </w:rPr>
            </w:pPr>
            <w:r w:rsidRPr="007347B0">
              <w:rPr>
                <w:sz w:val="14"/>
                <w:szCs w:val="14"/>
              </w:rPr>
              <w:t xml:space="preserve">(Annahme und Nutzung von angebotenen Lernmöglichkeiten) </w:t>
            </w:r>
          </w:p>
        </w:tc>
        <w:tc>
          <w:tcPr>
            <w:tcW w:w="0" w:type="auto"/>
            <w:vAlign w:val="center"/>
          </w:tcPr>
          <w:p w14:paraId="7DFA4EDE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B0990E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FEC720C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CE00688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779FF0BB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41489019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7CCDA50" w14:textId="77777777" w:rsidR="009E0229" w:rsidRPr="00FE0696" w:rsidRDefault="009E0229" w:rsidP="00DD5DBC">
            <w:pPr>
              <w:spacing w:before="80"/>
              <w:jc w:val="left"/>
              <w:rPr>
                <w:sz w:val="18"/>
                <w:szCs w:val="18"/>
              </w:rPr>
            </w:pPr>
            <w:r w:rsidRPr="00DD5DBC">
              <w:t>Kreativität</w:t>
            </w:r>
            <w:r w:rsidRPr="00FE0696">
              <w:rPr>
                <w:sz w:val="18"/>
                <w:szCs w:val="18"/>
              </w:rPr>
              <w:t xml:space="preserve"> </w:t>
            </w:r>
            <w:r w:rsidRPr="00FE0696">
              <w:rPr>
                <w:sz w:val="18"/>
                <w:szCs w:val="18"/>
              </w:rPr>
              <w:br/>
            </w:r>
            <w:r w:rsidRPr="007347B0">
              <w:rPr>
                <w:sz w:val="14"/>
                <w:szCs w:val="14"/>
              </w:rPr>
              <w:t>(Neue Ideen, Denkmuster und / oder Arbeitsmethoden)</w:t>
            </w:r>
          </w:p>
        </w:tc>
        <w:tc>
          <w:tcPr>
            <w:tcW w:w="0" w:type="auto"/>
            <w:vAlign w:val="center"/>
          </w:tcPr>
          <w:p w14:paraId="28DFF0A0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21F017E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8910AB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515E6B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4E308F94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4DE3292C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EAF64C3" w14:textId="77777777" w:rsidR="007347B0" w:rsidRPr="00DD5DBC" w:rsidRDefault="009E0229" w:rsidP="00DD5DBC">
            <w:pPr>
              <w:spacing w:before="80"/>
              <w:jc w:val="left"/>
            </w:pPr>
            <w:r w:rsidRPr="00DD5DBC">
              <w:t xml:space="preserve">Zuverlässigkeit </w:t>
            </w:r>
          </w:p>
          <w:p w14:paraId="49B95645" w14:textId="77777777" w:rsidR="009E0229" w:rsidRPr="007347B0" w:rsidRDefault="009E0229" w:rsidP="00DD5DBC">
            <w:pPr>
              <w:spacing w:before="80"/>
              <w:jc w:val="left"/>
              <w:rPr>
                <w:sz w:val="14"/>
                <w:szCs w:val="14"/>
              </w:rPr>
            </w:pPr>
            <w:r w:rsidRPr="007347B0">
              <w:rPr>
                <w:sz w:val="14"/>
                <w:szCs w:val="14"/>
              </w:rPr>
              <w:t>(Verantwortungsbewusstsein, Sorgfalt, Vertrauenswürdigkeit)</w:t>
            </w:r>
          </w:p>
        </w:tc>
        <w:tc>
          <w:tcPr>
            <w:tcW w:w="0" w:type="auto"/>
            <w:vAlign w:val="center"/>
          </w:tcPr>
          <w:p w14:paraId="662F6F34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4CA0B70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259098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28E6F1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5368D826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 w:val="restart"/>
            <w:vAlign w:val="center"/>
          </w:tcPr>
          <w:p w14:paraId="38010D6A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  <w:r w:rsidRPr="00FE0696">
              <w:rPr>
                <w:sz w:val="18"/>
                <w:szCs w:val="18"/>
              </w:rPr>
              <w:t>Motivation</w:t>
            </w:r>
          </w:p>
        </w:tc>
        <w:tc>
          <w:tcPr>
            <w:tcW w:w="0" w:type="auto"/>
            <w:vAlign w:val="center"/>
          </w:tcPr>
          <w:p w14:paraId="1B6C5D86" w14:textId="77777777" w:rsidR="009E0229" w:rsidRPr="00FE0696" w:rsidRDefault="009E0229" w:rsidP="00DD5DBC">
            <w:pPr>
              <w:spacing w:before="80"/>
              <w:jc w:val="left"/>
              <w:rPr>
                <w:sz w:val="18"/>
                <w:szCs w:val="18"/>
              </w:rPr>
            </w:pPr>
            <w:r w:rsidRPr="00DD5DBC">
              <w:rPr>
                <w:szCs w:val="18"/>
              </w:rPr>
              <w:t xml:space="preserve">Engagement </w:t>
            </w:r>
            <w:r w:rsidRPr="00FE0696">
              <w:rPr>
                <w:sz w:val="18"/>
                <w:szCs w:val="18"/>
              </w:rPr>
              <w:br/>
            </w:r>
            <w:r w:rsidRPr="007347B0">
              <w:rPr>
                <w:sz w:val="14"/>
                <w:szCs w:val="14"/>
              </w:rPr>
              <w:t>(Interesse, Einsatz und Verantwortungsbereitschaft, Fleiß)</w:t>
            </w:r>
            <w:r w:rsidRPr="00FE06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74C9222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F8EDB86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886DDB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AEB6405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284FA742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78391CD1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2137729" w14:textId="77777777" w:rsidR="009E0229" w:rsidRPr="00FE0696" w:rsidRDefault="009E0229" w:rsidP="00DD5DBC">
            <w:pPr>
              <w:spacing w:before="80"/>
              <w:jc w:val="left"/>
              <w:rPr>
                <w:sz w:val="18"/>
                <w:szCs w:val="18"/>
              </w:rPr>
            </w:pPr>
            <w:r w:rsidRPr="00DD5DBC">
              <w:rPr>
                <w:szCs w:val="18"/>
              </w:rPr>
              <w:t xml:space="preserve">Belastbarkeit und Ausdauer </w:t>
            </w:r>
            <w:r w:rsidRPr="007347B0">
              <w:rPr>
                <w:sz w:val="14"/>
                <w:szCs w:val="14"/>
              </w:rPr>
              <w:t>(Anforderungsbewältigung, Belastbarkeit, Umgang mit Zeitdruck)</w:t>
            </w:r>
          </w:p>
        </w:tc>
        <w:tc>
          <w:tcPr>
            <w:tcW w:w="0" w:type="auto"/>
            <w:vAlign w:val="center"/>
          </w:tcPr>
          <w:p w14:paraId="7FCF35A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4B79F4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925764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2F5152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572B788B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12D05B2F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E46C322" w14:textId="77777777" w:rsidR="009E0229" w:rsidRPr="00FE0696" w:rsidRDefault="009E0229" w:rsidP="00DD5DBC">
            <w:pPr>
              <w:spacing w:before="80"/>
              <w:jc w:val="left"/>
            </w:pPr>
            <w:r w:rsidRPr="00DD5DBC">
              <w:t xml:space="preserve">Denk- und Urteilsvermögen </w:t>
            </w:r>
            <w:r w:rsidRPr="007347B0">
              <w:rPr>
                <w:sz w:val="14"/>
                <w:szCs w:val="14"/>
              </w:rPr>
              <w:t>(Informationsbewertung)</w:t>
            </w:r>
          </w:p>
        </w:tc>
        <w:tc>
          <w:tcPr>
            <w:tcW w:w="0" w:type="auto"/>
            <w:vAlign w:val="center"/>
          </w:tcPr>
          <w:p w14:paraId="5BB8DDD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E248AC7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ECDB2C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0E986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747E25FF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39BC558C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2AA8AA" w14:textId="77777777" w:rsidR="009E0229" w:rsidRPr="00FE0696" w:rsidRDefault="009E0229" w:rsidP="00DD5DBC">
            <w:pPr>
              <w:spacing w:before="80"/>
              <w:jc w:val="left"/>
            </w:pPr>
            <w:r w:rsidRPr="00FE0696">
              <w:t xml:space="preserve">Selbständigkeit und Eigeninitiative </w:t>
            </w:r>
          </w:p>
        </w:tc>
        <w:tc>
          <w:tcPr>
            <w:tcW w:w="0" w:type="auto"/>
            <w:vAlign w:val="center"/>
          </w:tcPr>
          <w:p w14:paraId="44953C34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C336471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A11CD1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1DB48A2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19475D71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  <w:vAlign w:val="center"/>
          </w:tcPr>
          <w:p w14:paraId="26849BDA" w14:textId="77777777" w:rsidR="009E0229" w:rsidRPr="00FE0696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85BC98B" w14:textId="77777777" w:rsidR="009E0229" w:rsidRPr="00FE0696" w:rsidRDefault="009E0229" w:rsidP="00DD5DBC">
            <w:pPr>
              <w:pStyle w:val="Listenabsatz"/>
              <w:spacing w:before="8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DD5DBC">
              <w:rPr>
                <w:rFonts w:cs="Arial"/>
              </w:rPr>
              <w:t>Kritikfähigkeit</w:t>
            </w:r>
            <w:r w:rsidRPr="00FE0696">
              <w:rPr>
                <w:rFonts w:cs="Arial"/>
                <w:sz w:val="18"/>
                <w:szCs w:val="18"/>
              </w:rPr>
              <w:t xml:space="preserve"> </w:t>
            </w:r>
            <w:r w:rsidRPr="00FE0696">
              <w:rPr>
                <w:rFonts w:cs="Arial"/>
                <w:sz w:val="18"/>
                <w:szCs w:val="18"/>
              </w:rPr>
              <w:br/>
            </w:r>
            <w:r w:rsidRPr="007347B0">
              <w:rPr>
                <w:rFonts w:cs="Arial"/>
                <w:sz w:val="14"/>
                <w:szCs w:val="14"/>
              </w:rPr>
              <w:t>(Umgang mit positiven / negativen Rückmeldungen, Hinterfragen des eigenen Handelns)</w:t>
            </w:r>
          </w:p>
        </w:tc>
        <w:tc>
          <w:tcPr>
            <w:tcW w:w="0" w:type="auto"/>
            <w:vAlign w:val="center"/>
          </w:tcPr>
          <w:p w14:paraId="044FC10D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ADC440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4E8B63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3464163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42E008F8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 w:val="restart"/>
            <w:vAlign w:val="center"/>
          </w:tcPr>
          <w:p w14:paraId="61D86FCC" w14:textId="77777777" w:rsidR="009E0229" w:rsidRPr="00DD5DBC" w:rsidRDefault="009E0229" w:rsidP="00FE0696">
            <w:pPr>
              <w:pStyle w:val="Tabellentextkleinhervorgehoben"/>
              <w:jc w:val="left"/>
              <w:rPr>
                <w:sz w:val="18"/>
                <w:szCs w:val="18"/>
              </w:rPr>
            </w:pPr>
            <w:r w:rsidRPr="00DD5DBC">
              <w:rPr>
                <w:sz w:val="18"/>
                <w:szCs w:val="18"/>
              </w:rPr>
              <w:t>Persönliche Führung</w:t>
            </w:r>
          </w:p>
        </w:tc>
        <w:tc>
          <w:tcPr>
            <w:tcW w:w="0" w:type="auto"/>
            <w:vAlign w:val="center"/>
          </w:tcPr>
          <w:p w14:paraId="4745C458" w14:textId="77777777" w:rsidR="007347B0" w:rsidRPr="00DD5DBC" w:rsidRDefault="009E0229" w:rsidP="00DD5DBC">
            <w:pPr>
              <w:pStyle w:val="Listenabsatz"/>
              <w:spacing w:before="80"/>
              <w:ind w:left="0"/>
              <w:jc w:val="left"/>
              <w:rPr>
                <w:rFonts w:cs="Arial"/>
              </w:rPr>
            </w:pPr>
            <w:r w:rsidRPr="00DD5DBC">
              <w:rPr>
                <w:rFonts w:cs="Arial"/>
              </w:rPr>
              <w:t xml:space="preserve">Integrationsfähigkeit </w:t>
            </w:r>
          </w:p>
          <w:p w14:paraId="5A8A38A3" w14:textId="77777777" w:rsidR="009E0229" w:rsidRPr="007347B0" w:rsidRDefault="009E0229" w:rsidP="00DD5DBC">
            <w:pPr>
              <w:pStyle w:val="Listenabsatz"/>
              <w:spacing w:before="80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7347B0">
              <w:rPr>
                <w:rFonts w:cs="Arial"/>
                <w:sz w:val="14"/>
                <w:szCs w:val="14"/>
              </w:rPr>
              <w:t xml:space="preserve">(Integration ins Arbeitsumfeld, Akzeptanz bei Kollegen und Vorgesetzten) </w:t>
            </w:r>
          </w:p>
        </w:tc>
        <w:tc>
          <w:tcPr>
            <w:tcW w:w="0" w:type="auto"/>
            <w:vAlign w:val="center"/>
          </w:tcPr>
          <w:p w14:paraId="03ABA8CC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775CF1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D358AA7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15014E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2536F69F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</w:tcPr>
          <w:p w14:paraId="27C4E0B2" w14:textId="77777777" w:rsidR="009E0229" w:rsidRPr="00FE0696" w:rsidRDefault="009E0229" w:rsidP="00D371CF">
            <w:pPr>
              <w:pStyle w:val="Tabellentextkleinhervorgehoben"/>
              <w:rPr>
                <w:b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ECD4E5" w14:textId="77777777" w:rsidR="007347B0" w:rsidRPr="00DD5DBC" w:rsidRDefault="009E0229" w:rsidP="00DD5DBC">
            <w:pPr>
              <w:pStyle w:val="Listenabsatz"/>
              <w:spacing w:before="80"/>
              <w:ind w:left="0"/>
            </w:pPr>
            <w:r w:rsidRPr="00DD5DBC">
              <w:rPr>
                <w:rFonts w:cs="Arial"/>
              </w:rPr>
              <w:t>Kontaktfähigkeit</w:t>
            </w:r>
            <w:r w:rsidRPr="00DD5DBC">
              <w:t xml:space="preserve"> </w:t>
            </w:r>
          </w:p>
          <w:p w14:paraId="06B032EE" w14:textId="77777777" w:rsidR="009E0229" w:rsidRPr="007347B0" w:rsidRDefault="009E0229" w:rsidP="00DD5DBC">
            <w:pPr>
              <w:pStyle w:val="Listenabsatz"/>
              <w:spacing w:before="80"/>
              <w:ind w:left="0"/>
              <w:rPr>
                <w:sz w:val="14"/>
                <w:szCs w:val="14"/>
              </w:rPr>
            </w:pPr>
            <w:r w:rsidRPr="007347B0">
              <w:rPr>
                <w:sz w:val="14"/>
                <w:szCs w:val="14"/>
              </w:rPr>
              <w:t>(</w:t>
            </w:r>
            <w:r w:rsidRPr="007347B0">
              <w:rPr>
                <w:rFonts w:cs="Arial"/>
                <w:sz w:val="14"/>
                <w:szCs w:val="14"/>
              </w:rPr>
              <w:t>Selbstständiges</w:t>
            </w:r>
            <w:r w:rsidRPr="007347B0">
              <w:rPr>
                <w:sz w:val="14"/>
                <w:szCs w:val="14"/>
              </w:rPr>
              <w:t xml:space="preserve"> Pflegen und Knüpfen von Kontakten)</w:t>
            </w:r>
          </w:p>
        </w:tc>
        <w:tc>
          <w:tcPr>
            <w:tcW w:w="0" w:type="auto"/>
            <w:vAlign w:val="center"/>
          </w:tcPr>
          <w:p w14:paraId="309E90DB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E27E478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74B14C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6C2AB6A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79B70F15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</w:tcPr>
          <w:p w14:paraId="48A00801" w14:textId="77777777" w:rsidR="009E0229" w:rsidRPr="00FE0696" w:rsidRDefault="009E0229" w:rsidP="00D371CF">
            <w:pPr>
              <w:pStyle w:val="Tabellentextkleinhervorgehoben"/>
              <w:rPr>
                <w:b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E5FEAD3" w14:textId="77777777" w:rsidR="009E0229" w:rsidRPr="00FE0696" w:rsidRDefault="009E0229" w:rsidP="00DD5DBC">
            <w:pPr>
              <w:pStyle w:val="Textkrper"/>
              <w:spacing w:before="80" w:after="0"/>
              <w:jc w:val="left"/>
              <w:rPr>
                <w:sz w:val="18"/>
                <w:szCs w:val="18"/>
              </w:rPr>
            </w:pPr>
            <w:r w:rsidRPr="00DD5DBC">
              <w:t>Zusammenarbeit</w:t>
            </w:r>
            <w:r w:rsidRPr="00FE0696">
              <w:rPr>
                <w:sz w:val="18"/>
                <w:szCs w:val="18"/>
              </w:rPr>
              <w:t xml:space="preserve"> </w:t>
            </w:r>
            <w:r w:rsidRPr="00FE0696">
              <w:rPr>
                <w:sz w:val="18"/>
                <w:szCs w:val="18"/>
              </w:rPr>
              <w:br/>
            </w:r>
            <w:r w:rsidRPr="007347B0">
              <w:rPr>
                <w:sz w:val="14"/>
                <w:szCs w:val="14"/>
              </w:rPr>
              <w:t>(Sach- und zielorientierte Zusammenarbeit)</w:t>
            </w:r>
          </w:p>
        </w:tc>
        <w:tc>
          <w:tcPr>
            <w:tcW w:w="0" w:type="auto"/>
            <w:vAlign w:val="center"/>
          </w:tcPr>
          <w:p w14:paraId="00C0800A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FCBBD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1C05BB7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8B4A89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E0229" w:rsidRPr="00FE0696" w14:paraId="72F07461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</w:tcPr>
          <w:p w14:paraId="7ECA83FF" w14:textId="77777777" w:rsidR="009E0229" w:rsidRPr="00FE0696" w:rsidRDefault="009E0229" w:rsidP="00D371CF">
            <w:pPr>
              <w:pStyle w:val="Tabellentextkleinhervorgehoben"/>
              <w:rPr>
                <w:b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36D914" w14:textId="77777777" w:rsidR="009E0229" w:rsidRPr="00FE0696" w:rsidRDefault="009E0229" w:rsidP="00DD5DBC">
            <w:pPr>
              <w:pStyle w:val="Textkrper"/>
              <w:spacing w:before="80" w:after="0"/>
              <w:jc w:val="left"/>
              <w:rPr>
                <w:sz w:val="18"/>
                <w:szCs w:val="18"/>
              </w:rPr>
            </w:pPr>
            <w:r w:rsidRPr="00DD5DBC">
              <w:t>Argumentationsvermögen</w:t>
            </w:r>
            <w:r w:rsidRPr="00FE0696">
              <w:rPr>
                <w:sz w:val="18"/>
                <w:szCs w:val="18"/>
              </w:rPr>
              <w:t xml:space="preserve"> </w:t>
            </w:r>
            <w:r w:rsidRPr="00FE0696">
              <w:rPr>
                <w:sz w:val="18"/>
                <w:szCs w:val="18"/>
              </w:rPr>
              <w:br/>
            </w:r>
            <w:r w:rsidRPr="007347B0">
              <w:rPr>
                <w:sz w:val="14"/>
                <w:szCs w:val="14"/>
              </w:rPr>
              <w:t>(Schlüssige und klare Argumentation und Sprechweise)</w:t>
            </w:r>
          </w:p>
        </w:tc>
        <w:tc>
          <w:tcPr>
            <w:tcW w:w="0" w:type="auto"/>
            <w:vAlign w:val="center"/>
          </w:tcPr>
          <w:p w14:paraId="6532AF74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481D127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341A11A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CE5DC6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195A2D" w:rsidRPr="00FE0696" w14:paraId="7E78EFDA" w14:textId="77777777" w:rsidTr="00195A2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97" w:type="dxa"/>
            <w:vMerge/>
          </w:tcPr>
          <w:p w14:paraId="0DADAC52" w14:textId="77777777" w:rsidR="00195A2D" w:rsidRPr="00FE0696" w:rsidRDefault="00195A2D" w:rsidP="00D371CF">
            <w:pPr>
              <w:pStyle w:val="Tabellentextkleinhervorgehoben"/>
              <w:rPr>
                <w:b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AB87BA9" w14:textId="77777777" w:rsidR="00195A2D" w:rsidRPr="00DD5DBC" w:rsidRDefault="00195A2D" w:rsidP="00195A2D">
            <w:pPr>
              <w:pStyle w:val="Textkrper"/>
              <w:spacing w:before="80" w:after="0"/>
              <w:jc w:val="left"/>
            </w:pPr>
            <w:r>
              <w:t>Persönliches Auftreten</w:t>
            </w:r>
            <w:r w:rsidRPr="00FE0696">
              <w:rPr>
                <w:sz w:val="18"/>
                <w:szCs w:val="18"/>
              </w:rPr>
              <w:t xml:space="preserve"> </w:t>
            </w:r>
            <w:r w:rsidRPr="00FE0696">
              <w:rPr>
                <w:sz w:val="18"/>
                <w:szCs w:val="18"/>
              </w:rPr>
              <w:br/>
            </w:r>
            <w:r w:rsidRPr="007347B0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Angemessenes und verbindliches Auftreten</w:t>
            </w:r>
            <w:r w:rsidRPr="007347B0"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  <w:vAlign w:val="center"/>
          </w:tcPr>
          <w:p w14:paraId="726CF33C" w14:textId="77777777" w:rsidR="00195A2D" w:rsidRPr="00FE0696" w:rsidRDefault="00195A2D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BC33C4" w14:textId="77777777" w:rsidR="00195A2D" w:rsidRPr="00FE0696" w:rsidRDefault="00195A2D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71AC07E" w14:textId="77777777" w:rsidR="00195A2D" w:rsidRPr="00FE0696" w:rsidRDefault="00195A2D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5776E4" w14:textId="77777777" w:rsidR="00195A2D" w:rsidRPr="00FE0696" w:rsidRDefault="00195A2D" w:rsidP="007347B0">
            <w:pPr>
              <w:pStyle w:val="Listenabsatz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FE0696" w:rsidRPr="00FE0696" w14:paraId="02212449" w14:textId="77777777" w:rsidTr="00BE5E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096" w:type="dxa"/>
            <w:gridSpan w:val="2"/>
            <w:shd w:val="clear" w:color="auto" w:fill="F2F2F2" w:themeFill="background1" w:themeFillShade="F2"/>
            <w:vAlign w:val="center"/>
          </w:tcPr>
          <w:p w14:paraId="00967509" w14:textId="77777777" w:rsidR="009E0229" w:rsidRPr="00FE0696" w:rsidRDefault="009E0229" w:rsidP="00BE5E43">
            <w:pPr>
              <w:pStyle w:val="Listenabsatz"/>
              <w:ind w:left="0"/>
              <w:jc w:val="left"/>
              <w:rPr>
                <w:rFonts w:cs="Arial"/>
                <w:sz w:val="16"/>
                <w:szCs w:val="16"/>
              </w:rPr>
            </w:pPr>
            <w:r w:rsidRPr="00FE0696">
              <w:rPr>
                <w:rFonts w:cs="Arial"/>
                <w:b/>
              </w:rPr>
              <w:t>Gesamtbeurteilung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1490E5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B0764A0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AC45BF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CFC9D08" w14:textId="77777777" w:rsidR="009E0229" w:rsidRPr="00FE0696" w:rsidRDefault="009E0229" w:rsidP="007347B0">
            <w:pPr>
              <w:pStyle w:val="Listenabsatz"/>
              <w:ind w:left="0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4C79B90B" w14:textId="77777777" w:rsidR="009E0229" w:rsidRPr="006046C9" w:rsidRDefault="009E0229" w:rsidP="00BE5E43">
      <w:pPr>
        <w:pStyle w:val="berschrift9"/>
        <w:spacing w:after="0"/>
        <w:rPr>
          <w:rFonts w:eastAsia="Calibri"/>
        </w:rPr>
      </w:pPr>
      <w:r>
        <w:br w:type="page"/>
      </w:r>
      <w:r w:rsidRPr="006046C9">
        <w:lastRenderedPageBreak/>
        <w:t xml:space="preserve">Bemerkungen des Vorgesetzten </w:t>
      </w:r>
    </w:p>
    <w:p w14:paraId="74BCC17F" w14:textId="77777777" w:rsidR="009E0229" w:rsidRPr="006046C9" w:rsidRDefault="009E0229" w:rsidP="00DD5DBC">
      <w:pPr>
        <w:pStyle w:val="Textkrper"/>
      </w:pPr>
      <w:r w:rsidRPr="006046C9">
        <w:t xml:space="preserve">(Stärken, </w:t>
      </w:r>
      <w:r>
        <w:t>Entwicklungspotenziale</w:t>
      </w:r>
      <w:r w:rsidRPr="006046C9">
        <w:t>, Übernahmechancen zum momentanen Zeitpunkt etc.)</w:t>
      </w:r>
    </w:p>
    <w:p w14:paraId="08582891" w14:textId="77777777" w:rsidR="009E0229" w:rsidRPr="006046C9" w:rsidRDefault="009E0229" w:rsidP="009E0229">
      <w:pPr>
        <w:pStyle w:val="Textkrper"/>
      </w:pPr>
    </w:p>
    <w:p w14:paraId="3918E6B8" w14:textId="77777777" w:rsidR="009E0229" w:rsidRPr="006046C9" w:rsidRDefault="009E0229" w:rsidP="009E0229">
      <w:pPr>
        <w:pStyle w:val="Textkrper"/>
      </w:pPr>
    </w:p>
    <w:p w14:paraId="0B57E27C" w14:textId="77777777" w:rsidR="009E0229" w:rsidRPr="006046C9" w:rsidRDefault="009E0229" w:rsidP="009E0229">
      <w:pPr>
        <w:pStyle w:val="Textkrper"/>
      </w:pPr>
    </w:p>
    <w:p w14:paraId="45986705" w14:textId="77777777" w:rsidR="009E0229" w:rsidRPr="006046C9" w:rsidRDefault="009E0229" w:rsidP="009E0229">
      <w:pPr>
        <w:pStyle w:val="Textkrper"/>
      </w:pPr>
    </w:p>
    <w:p w14:paraId="02B4F899" w14:textId="77777777" w:rsidR="009E0229" w:rsidRPr="006046C9" w:rsidRDefault="009E0229" w:rsidP="009E0229">
      <w:pPr>
        <w:pStyle w:val="Textkrper"/>
      </w:pPr>
    </w:p>
    <w:p w14:paraId="73B1A786" w14:textId="77777777" w:rsidR="009E0229" w:rsidRPr="006046C9" w:rsidRDefault="009E0229" w:rsidP="009E0229">
      <w:pPr>
        <w:pStyle w:val="Textkrper"/>
      </w:pPr>
    </w:p>
    <w:p w14:paraId="0174A464" w14:textId="77777777" w:rsidR="009E0229" w:rsidRPr="006046C9" w:rsidRDefault="009E0229" w:rsidP="009E0229">
      <w:pPr>
        <w:pStyle w:val="Textkrper"/>
      </w:pPr>
    </w:p>
    <w:p w14:paraId="72D33929" w14:textId="77777777" w:rsidR="009E0229" w:rsidRDefault="009E0229" w:rsidP="00BE5E43">
      <w:pPr>
        <w:pStyle w:val="berschrift9"/>
        <w:spacing w:after="0"/>
      </w:pPr>
      <w:r w:rsidRPr="006046C9">
        <w:t>Aufgabenausblick</w:t>
      </w:r>
    </w:p>
    <w:p w14:paraId="2C44D9E0" w14:textId="77777777" w:rsidR="009E0229" w:rsidRPr="006046C9" w:rsidRDefault="009E0229" w:rsidP="009E0229">
      <w:pPr>
        <w:pStyle w:val="Textkrper"/>
      </w:pPr>
    </w:p>
    <w:p w14:paraId="68672EAE" w14:textId="77777777" w:rsidR="009E0229" w:rsidRPr="006046C9" w:rsidRDefault="009E0229" w:rsidP="009E0229">
      <w:pPr>
        <w:pStyle w:val="Textkrper"/>
      </w:pPr>
    </w:p>
    <w:p w14:paraId="5976ADEA" w14:textId="77777777" w:rsidR="009E0229" w:rsidRPr="006046C9" w:rsidRDefault="009E0229" w:rsidP="009E0229">
      <w:pPr>
        <w:pStyle w:val="Textkrper"/>
      </w:pPr>
    </w:p>
    <w:p w14:paraId="38FAC8A5" w14:textId="77777777" w:rsidR="009E0229" w:rsidRDefault="009E0229" w:rsidP="009E0229">
      <w:pPr>
        <w:pStyle w:val="Textkrper"/>
      </w:pPr>
    </w:p>
    <w:p w14:paraId="07F0253B" w14:textId="77777777" w:rsidR="00DD5DBC" w:rsidRPr="006046C9" w:rsidRDefault="00DD5DBC" w:rsidP="009E0229">
      <w:pPr>
        <w:pStyle w:val="Textkrper"/>
      </w:pPr>
    </w:p>
    <w:p w14:paraId="22D10042" w14:textId="77777777" w:rsidR="009E0229" w:rsidRDefault="009E0229" w:rsidP="009E0229">
      <w:pPr>
        <w:pStyle w:val="Textkrper"/>
      </w:pPr>
    </w:p>
    <w:p w14:paraId="4703A3D1" w14:textId="77777777" w:rsidR="00DD5DBC" w:rsidRPr="006046C9" w:rsidRDefault="00DD5DBC" w:rsidP="009E0229">
      <w:pPr>
        <w:pStyle w:val="Textkrper"/>
      </w:pPr>
    </w:p>
    <w:p w14:paraId="71B05979" w14:textId="77777777" w:rsidR="009E0229" w:rsidRPr="006046C9" w:rsidRDefault="009E0229" w:rsidP="009E0229">
      <w:pPr>
        <w:pStyle w:val="Textkrper"/>
      </w:pPr>
    </w:p>
    <w:p w14:paraId="15655AEA" w14:textId="77777777" w:rsidR="009E0229" w:rsidRDefault="009E0229" w:rsidP="00BE5E43">
      <w:pPr>
        <w:pStyle w:val="berschrift9"/>
        <w:spacing w:after="0"/>
      </w:pPr>
      <w:r w:rsidRPr="006046C9">
        <w:t xml:space="preserve">Feedback des Studierenden </w:t>
      </w:r>
    </w:p>
    <w:p w14:paraId="6C5D8252" w14:textId="77777777" w:rsidR="009E0229" w:rsidRPr="00DD5DBC" w:rsidRDefault="009E0229" w:rsidP="009E0229">
      <w:pPr>
        <w:pStyle w:val="Textkrper"/>
        <w:rPr>
          <w:color w:val="BFBFBF" w:themeColor="background1" w:themeShade="BF"/>
        </w:rPr>
      </w:pPr>
      <w:r w:rsidRPr="00DD5DBC">
        <w:rPr>
          <w:color w:val="BFBFBF" w:themeColor="background1" w:themeShade="BF"/>
        </w:rPr>
        <w:t xml:space="preserve">Gerne kannst Du zur Vorbereitung die Leitfragen aus dem Intranet zur Hilfe nehmen. </w:t>
      </w:r>
    </w:p>
    <w:p w14:paraId="5A5D7049" w14:textId="77777777" w:rsidR="009E0229" w:rsidRPr="006046C9" w:rsidRDefault="009E0229" w:rsidP="009E0229">
      <w:pPr>
        <w:pStyle w:val="Textkrper"/>
      </w:pPr>
    </w:p>
    <w:p w14:paraId="4DA97AF5" w14:textId="77777777" w:rsidR="00DD5DBC" w:rsidRDefault="00DD5DBC" w:rsidP="009E0229">
      <w:pPr>
        <w:pStyle w:val="Textkrper"/>
      </w:pPr>
    </w:p>
    <w:p w14:paraId="79DEEC0E" w14:textId="77777777" w:rsidR="00DD5DBC" w:rsidRDefault="00DD5DBC" w:rsidP="009E0229">
      <w:pPr>
        <w:pStyle w:val="Textkrper"/>
      </w:pPr>
    </w:p>
    <w:p w14:paraId="7812DA3B" w14:textId="77777777" w:rsidR="00DD5DBC" w:rsidRDefault="00DD5DBC" w:rsidP="009E0229">
      <w:pPr>
        <w:pStyle w:val="Textkrper"/>
      </w:pPr>
    </w:p>
    <w:p w14:paraId="064B0119" w14:textId="77777777" w:rsidR="00DD5DBC" w:rsidRDefault="00DD5DBC" w:rsidP="009E0229">
      <w:pPr>
        <w:pStyle w:val="Textkrper"/>
      </w:pPr>
    </w:p>
    <w:p w14:paraId="0675D2B5" w14:textId="77777777" w:rsidR="00DD5DBC" w:rsidRPr="006046C9" w:rsidRDefault="00DD5DBC" w:rsidP="009E0229">
      <w:pPr>
        <w:pStyle w:val="Textkrper"/>
      </w:pPr>
    </w:p>
    <w:p w14:paraId="71212D30" w14:textId="77777777" w:rsidR="009E0229" w:rsidRPr="006046C9" w:rsidRDefault="009E0229" w:rsidP="009E0229">
      <w:pPr>
        <w:pStyle w:val="Textkrper"/>
      </w:pPr>
    </w:p>
    <w:p w14:paraId="20CF7690" w14:textId="77777777" w:rsidR="009E0229" w:rsidRPr="006046C9" w:rsidRDefault="009E0229" w:rsidP="009E0229">
      <w:pPr>
        <w:pStyle w:val="Textkrper"/>
      </w:pPr>
    </w:p>
    <w:p w14:paraId="520429FC" w14:textId="77777777" w:rsidR="009E0229" w:rsidRDefault="009E0229" w:rsidP="009E0229">
      <w:pPr>
        <w:pStyle w:val="Textkrper"/>
      </w:pPr>
    </w:p>
    <w:p w14:paraId="647C5BBD" w14:textId="77777777" w:rsidR="005D1DD0" w:rsidRPr="006046C9" w:rsidRDefault="005D1DD0" w:rsidP="009E0229">
      <w:pPr>
        <w:pStyle w:val="Textkrper"/>
      </w:pPr>
    </w:p>
    <w:p w14:paraId="04CB80D1" w14:textId="77777777" w:rsidR="009E0229" w:rsidRPr="006046C9" w:rsidRDefault="009E0229" w:rsidP="009E0229">
      <w:pPr>
        <w:pStyle w:val="Textkrper"/>
      </w:pPr>
    </w:p>
    <w:p w14:paraId="0E19845B" w14:textId="77777777" w:rsidR="009E0229" w:rsidRPr="006046C9" w:rsidRDefault="009E0229" w:rsidP="009E0229">
      <w:pPr>
        <w:pStyle w:val="Textkrper"/>
      </w:pPr>
      <w:r w:rsidRPr="006046C9">
        <w:t>Zur Kenntnis genommen:</w:t>
      </w:r>
    </w:p>
    <w:tbl>
      <w:tblPr>
        <w:tblStyle w:val="Standard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285"/>
        <w:gridCol w:w="2112"/>
        <w:gridCol w:w="4071"/>
      </w:tblGrid>
      <w:tr w:rsidR="009E0229" w:rsidRPr="006046C9" w14:paraId="7B81C7AF" w14:textId="77777777" w:rsidTr="00DD5DBC">
        <w:tc>
          <w:tcPr>
            <w:tcW w:w="3212" w:type="dxa"/>
          </w:tcPr>
          <w:p w14:paraId="03F753E8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  <w:p w14:paraId="425A8B47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  <w:p w14:paraId="269DEBC6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  <w:p w14:paraId="136AE1A0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  <w:r w:rsidRPr="006046C9">
              <w:rPr>
                <w:rFonts w:ascii="MarkPro" w:hAnsi="MarkPro"/>
              </w:rPr>
              <w:t>…………………………………....................................</w:t>
            </w:r>
            <w:r w:rsidRPr="006046C9">
              <w:rPr>
                <w:rFonts w:ascii="MarkPro" w:hAnsi="MarkPro"/>
              </w:rPr>
              <w:br/>
              <w:t>Unterschrift Studierender</w:t>
            </w:r>
          </w:p>
        </w:tc>
        <w:tc>
          <w:tcPr>
            <w:tcW w:w="2283" w:type="dxa"/>
          </w:tcPr>
          <w:p w14:paraId="065E70AC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</w:tc>
        <w:tc>
          <w:tcPr>
            <w:tcW w:w="4143" w:type="dxa"/>
          </w:tcPr>
          <w:p w14:paraId="70153D24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  <w:p w14:paraId="79D772EE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  <w:p w14:paraId="59610108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</w:p>
          <w:p w14:paraId="79717163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  <w:r w:rsidRPr="006046C9">
              <w:rPr>
                <w:rFonts w:ascii="MarkPro" w:hAnsi="MarkPro"/>
              </w:rPr>
              <w:t>…………………………………....................................</w:t>
            </w:r>
          </w:p>
          <w:p w14:paraId="1017C8DF" w14:textId="77777777" w:rsidR="009E0229" w:rsidRPr="006046C9" w:rsidRDefault="009E0229" w:rsidP="00D371CF">
            <w:pPr>
              <w:pStyle w:val="Erluterung"/>
              <w:rPr>
                <w:rFonts w:ascii="MarkPro" w:hAnsi="MarkPro"/>
              </w:rPr>
            </w:pPr>
            <w:r w:rsidRPr="006046C9">
              <w:rPr>
                <w:rFonts w:ascii="MarkPro" w:hAnsi="MarkPro"/>
              </w:rPr>
              <w:t>Unterschrift Vorgesetzter</w:t>
            </w:r>
          </w:p>
        </w:tc>
      </w:tr>
      <w:bookmarkEnd w:id="0"/>
    </w:tbl>
    <w:p w14:paraId="3CD67903" w14:textId="77777777" w:rsidR="00B60AC4" w:rsidRDefault="00B60AC4" w:rsidP="009E0229">
      <w:pPr>
        <w:pStyle w:val="Textkrper"/>
      </w:pPr>
    </w:p>
    <w:p w14:paraId="7404AE8A" w14:textId="77777777" w:rsidR="00144DE9" w:rsidRPr="00144DE9" w:rsidRDefault="00144DE9" w:rsidP="00144DE9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lastRenderedPageBreak/>
        <w:t>Nachfolgend sind einige Fragen aufgeführt, die deiner persönlichen Vorbereitung auf das Zw</w:t>
      </w:r>
      <w:r w:rsidRPr="00144DE9">
        <w:rPr>
          <w:rFonts w:ascii="Times New Roman" w:hAnsi="Times New Roman"/>
          <w:sz w:val="24"/>
          <w:szCs w:val="24"/>
        </w:rPr>
        <w:t>i</w:t>
      </w:r>
      <w:r w:rsidRPr="00144DE9">
        <w:rPr>
          <w:rFonts w:ascii="Times New Roman" w:hAnsi="Times New Roman"/>
          <w:sz w:val="24"/>
          <w:szCs w:val="24"/>
        </w:rPr>
        <w:t>schen- oder Abschlussfeedbackgespräch dienen sollen. Sie sind als Anregung gedacht - nicht etwa als abzuarbeitende Checkliste.</w:t>
      </w:r>
    </w:p>
    <w:p w14:paraId="72A8D6FF" w14:textId="77777777" w:rsidR="00144DE9" w:rsidRPr="00144DE9" w:rsidRDefault="00144DE9" w:rsidP="00144DE9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b/>
          <w:bCs/>
          <w:sz w:val="24"/>
          <w:szCs w:val="24"/>
        </w:rPr>
        <w:br/>
        <w:t>Einarbeitung:</w:t>
      </w:r>
    </w:p>
    <w:p w14:paraId="524CE002" w14:textId="77777777" w:rsidR="00144DE9" w:rsidRPr="00144DE9" w:rsidRDefault="00144DE9" w:rsidP="00144DE9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Wurde ich gut in meine Aufgaben eingearbeitet? </w:t>
      </w:r>
    </w:p>
    <w:p w14:paraId="6A3A91CD" w14:textId="77777777" w:rsidR="00144DE9" w:rsidRPr="00144DE9" w:rsidRDefault="00144DE9" w:rsidP="00144DE9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Wurde mir das Team vorgestellt? </w:t>
      </w:r>
    </w:p>
    <w:p w14:paraId="63F866F2" w14:textId="77777777" w:rsidR="00144DE9" w:rsidRPr="00144DE9" w:rsidRDefault="00144DE9" w:rsidP="00144DE9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Wurden mir die Abläufe erklärt? </w:t>
      </w:r>
    </w:p>
    <w:p w14:paraId="4B924D52" w14:textId="77777777" w:rsidR="00144DE9" w:rsidRPr="00144DE9" w:rsidRDefault="00144DE9" w:rsidP="00144DE9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b/>
          <w:bCs/>
          <w:sz w:val="24"/>
          <w:szCs w:val="24"/>
        </w:rPr>
        <w:br/>
        <w:t>Aufgaben und Ziele:</w:t>
      </w:r>
    </w:p>
    <w:p w14:paraId="46AD22D9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>Welche Aufgaben hatte ich zu erfüllen?</w:t>
      </w:r>
    </w:p>
    <w:p w14:paraId="7B1EB36C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>Welche Ziele und Aufgaben sind gut und weniger gut von mir erfüllt worden?</w:t>
      </w:r>
    </w:p>
    <w:p w14:paraId="63D63935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Was habe ich aus den bisherigen Erfahrungen gelernt? </w:t>
      </w:r>
    </w:p>
    <w:p w14:paraId="2C5D9393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Welche Stärken und Schwächen habe ich dabei bei mir entdeckt? </w:t>
      </w:r>
    </w:p>
    <w:p w14:paraId="1CF348C5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Konnte ich meine Fähigkeiten zur Entfaltung bringen und weiterentwickeln? </w:t>
      </w:r>
    </w:p>
    <w:p w14:paraId="3C3B634A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Entsprechen meine Aufgaben meiner Erwartungshaltung? </w:t>
      </w:r>
    </w:p>
    <w:p w14:paraId="4D5CF0CA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Sind die Ziele meiner Tätigkeit klar? </w:t>
      </w:r>
    </w:p>
    <w:p w14:paraId="018E463C" w14:textId="77777777" w:rsidR="00144DE9" w:rsidRPr="00144DE9" w:rsidRDefault="00144DE9" w:rsidP="00144DE9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>Entsprechen die gesteckten auch meinen persönlichen Zielen?</w:t>
      </w:r>
    </w:p>
    <w:p w14:paraId="4A291EE6" w14:textId="77777777" w:rsidR="00144DE9" w:rsidRPr="00144DE9" w:rsidRDefault="00144DE9" w:rsidP="00144DE9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1" w:name="_GoBack"/>
      <w:bookmarkEnd w:id="1"/>
      <w:r w:rsidRPr="00144DE9">
        <w:rPr>
          <w:rFonts w:ascii="Times New Roman" w:hAnsi="Times New Roman"/>
          <w:b/>
          <w:bCs/>
          <w:sz w:val="24"/>
          <w:szCs w:val="24"/>
        </w:rPr>
        <w:br/>
        <w:t>Organisation und Zusammenarbeit:</w:t>
      </w:r>
    </w:p>
    <w:p w14:paraId="269332C0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>Weiß ich, an wen ich mich bei aufkommenden Fragen wenden kann?</w:t>
      </w:r>
    </w:p>
    <w:p w14:paraId="780EC2D8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Wie ist die Betreuung meines Mentors? </w:t>
      </w:r>
    </w:p>
    <w:p w14:paraId="6955C32A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Habe ich bzw. benötige ich regelmäßige Rücksprachetermine? </w:t>
      </w:r>
    </w:p>
    <w:p w14:paraId="1A2D1546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Wie sehe ich die Zusammenarbeit zwischen mir und meinem Mentor? </w:t>
      </w:r>
    </w:p>
    <w:p w14:paraId="4E95F14D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Wie sehe ich die Zusammenarbeit zwischen mir und meinen Kollegen? </w:t>
      </w:r>
    </w:p>
    <w:p w14:paraId="6956ECC3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Wie sehe ich die Zusammenarbeit zwischen mir und meinem Vorgesetzten? </w:t>
      </w:r>
    </w:p>
    <w:p w14:paraId="46C5F438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>Wie sehe ich die Zusammenarbeit zwischen mir und anderen Abteilungen bzw. externen Stellen (Kunden)?</w:t>
      </w:r>
    </w:p>
    <w:p w14:paraId="3336DA17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>Wo hätte ich gerne mehr Unterstützung von meinem Mentor, meinen Kollegen oder me</w:t>
      </w:r>
      <w:r w:rsidRPr="00144DE9">
        <w:rPr>
          <w:rFonts w:ascii="Times New Roman" w:hAnsi="Times New Roman"/>
          <w:sz w:val="24"/>
          <w:szCs w:val="24"/>
        </w:rPr>
        <w:t>i</w:t>
      </w:r>
      <w:r w:rsidRPr="00144DE9">
        <w:rPr>
          <w:rFonts w:ascii="Times New Roman" w:hAnsi="Times New Roman"/>
          <w:sz w:val="24"/>
          <w:szCs w:val="24"/>
        </w:rPr>
        <w:t xml:space="preserve">ner Führungskraft? </w:t>
      </w:r>
    </w:p>
    <w:p w14:paraId="5A5984B6" w14:textId="77777777" w:rsidR="00144DE9" w:rsidRPr="00144DE9" w:rsidRDefault="00144DE9" w:rsidP="00144DE9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t xml:space="preserve">Wie beurteile ich das allgemeine Arbeitsklima in meinem Team/meiner Abteilung/bei Vector? </w:t>
      </w:r>
    </w:p>
    <w:p w14:paraId="37452A96" w14:textId="77777777" w:rsidR="00144DE9" w:rsidRPr="00144DE9" w:rsidRDefault="00144DE9" w:rsidP="00144DE9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4DE9">
        <w:rPr>
          <w:rFonts w:ascii="Times New Roman" w:hAnsi="Times New Roman"/>
          <w:sz w:val="24"/>
          <w:szCs w:val="24"/>
        </w:rPr>
        <w:br/>
      </w:r>
      <w:r w:rsidRPr="00144DE9">
        <w:rPr>
          <w:rFonts w:ascii="Times New Roman" w:hAnsi="Times New Roman"/>
          <w:b/>
          <w:bCs/>
          <w:sz w:val="24"/>
          <w:szCs w:val="24"/>
        </w:rPr>
        <w:t>Was möchte ich sonst noch mit meinem Vorgesetzten oder meinem Mentor besprechen?</w:t>
      </w:r>
    </w:p>
    <w:p w14:paraId="7F5B5C8C" w14:textId="77777777" w:rsidR="00144DE9" w:rsidRPr="00620760" w:rsidRDefault="00144DE9" w:rsidP="009E0229">
      <w:pPr>
        <w:pStyle w:val="Textkrper"/>
      </w:pPr>
    </w:p>
    <w:sectPr w:rsidR="00144DE9" w:rsidRPr="00620760" w:rsidSect="00DD5DBC">
      <w:pgSz w:w="11907" w:h="16840" w:code="9"/>
      <w:pgMar w:top="1701" w:right="1418" w:bottom="1134" w:left="1134" w:header="709" w:footer="567" w:gutter="0"/>
      <w:cols w:space="567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9810" w14:textId="77777777" w:rsidR="001F1F5F" w:rsidRDefault="001F1F5F">
      <w:r>
        <w:separator/>
      </w:r>
    </w:p>
    <w:p w14:paraId="6EC247C5" w14:textId="77777777" w:rsidR="001F1F5F" w:rsidRDefault="001F1F5F"/>
  </w:endnote>
  <w:endnote w:type="continuationSeparator" w:id="0">
    <w:p w14:paraId="25B179F0" w14:textId="77777777" w:rsidR="001F1F5F" w:rsidRDefault="001F1F5F">
      <w:r>
        <w:continuationSeparator/>
      </w:r>
    </w:p>
    <w:p w14:paraId="249FB82B" w14:textId="77777777" w:rsidR="001F1F5F" w:rsidRDefault="001F1F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rkPro">
    <w:panose1 w:val="00000000000000000000"/>
    <w:charset w:val="00"/>
    <w:family w:val="swiss"/>
    <w:notTrueType/>
    <w:pitch w:val="variable"/>
    <w:sig w:usb0="A00000FF" w:usb1="5000FC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CE145" w14:textId="77777777" w:rsidR="00144DE9" w:rsidRDefault="00144DE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1BABB" w14:textId="0BC3FF33" w:rsidR="00D84CF8" w:rsidRDefault="00DB2FC4" w:rsidP="00433025">
    <w:pPr>
      <w:pStyle w:val="Fuzeile"/>
      <w:tabs>
        <w:tab w:val="clear" w:pos="1701"/>
        <w:tab w:val="clear" w:pos="9072"/>
        <w:tab w:val="right" w:pos="9356"/>
      </w:tabs>
      <w:ind w:right="0"/>
    </w:pPr>
    <w:r w:rsidRPr="009A3B15">
      <w:t>Version</w:t>
    </w:r>
    <w:r w:rsidR="00C225C8">
      <w:t xml:space="preserve"> </w:t>
    </w:r>
    <w:sdt>
      <w:sdtPr>
        <w:alias w:val="Document Version"/>
        <w:tag w:val="vecDocumentVersion"/>
        <w:id w:val="1926608029"/>
        <w:placeholder>
          <w:docPart w:val="7AF589021D2C4C85AE6B8C0DDB648C9B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e3ec67c3-477f-4293-9a38-34dd47266fac' xmlns:ns4='f01ef456-8321-466e-a903-e680b19ec85e' " w:xpath="/ns0:properties[1]/documentManagement[1]/ns3:vecDocumentVersion[1]" w:storeItemID="{45CF6CE9-37E8-49CD-8393-C29D0F95F456}"/>
        <w:text/>
      </w:sdtPr>
      <w:sdtEndPr/>
      <w:sdtContent>
        <w:r w:rsidR="00BE5E43">
          <w:t>1.0</w:t>
        </w:r>
      </w:sdtContent>
    </w:sdt>
    <w:r w:rsidR="000F6E91">
      <w:t xml:space="preserve"> </w:t>
    </w:r>
    <w:r w:rsidR="005924DF">
      <w:t>vo</w:t>
    </w:r>
    <w:r w:rsidR="00927AA9">
      <w:t>m</w:t>
    </w:r>
    <w:r w:rsidR="00BE5E43">
      <w:t xml:space="preserve"> </w:t>
    </w:r>
    <w:sdt>
      <w:sdtPr>
        <w:alias w:val="Version Date"/>
        <w:tag w:val="vecVersionDate"/>
        <w:id w:val="352857189"/>
        <w:placeholder>
          <w:docPart w:val="740994EEB1FE481D8095F105003052BC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e3ec67c3-477f-4293-9a38-34dd47266fac' xmlns:ns4='f01ef456-8321-466e-a903-e680b19ec85e' " w:xpath="/ns0:properties[1]/documentManagement[1]/ns3:vecVersionDate[1]" w:storeItemID="{45CF6CE9-37E8-49CD-8393-C29D0F95F456}"/>
        <w:date w:fullDate="2016-04-28T00:00:00Z">
          <w:dateFormat w:val="yyyy-MM-dd"/>
          <w:lid w:val="de-DE"/>
          <w:storeMappedDataAs w:val="dateTime"/>
          <w:calendar w:val="gregorian"/>
        </w:date>
      </w:sdtPr>
      <w:sdtEndPr/>
      <w:sdtContent>
        <w:r w:rsidR="00BE5E43">
          <w:t>2016-04-28</w:t>
        </w:r>
      </w:sdtContent>
    </w:sdt>
    <w:r w:rsidRPr="009A3B15">
      <w:tab/>
    </w:r>
    <w:r w:rsidR="008C7C78">
      <w:tab/>
    </w:r>
    <w:r w:rsidRPr="009A3B15">
      <w:rPr>
        <w:rStyle w:val="Seitenzahl"/>
      </w:rPr>
      <w:fldChar w:fldCharType="begin"/>
    </w:r>
    <w:r w:rsidRPr="009A3B15">
      <w:rPr>
        <w:rStyle w:val="Seitenzahl"/>
      </w:rPr>
      <w:instrText xml:space="preserve"> PAGE </w:instrText>
    </w:r>
    <w:r w:rsidRPr="009A3B15">
      <w:rPr>
        <w:rStyle w:val="Seitenzahl"/>
      </w:rPr>
      <w:fldChar w:fldCharType="separate"/>
    </w:r>
    <w:r w:rsidR="00144DE9">
      <w:rPr>
        <w:rStyle w:val="Seitenzahl"/>
        <w:noProof/>
      </w:rPr>
      <w:t>4</w:t>
    </w:r>
    <w:r w:rsidRPr="009A3B15">
      <w:rPr>
        <w:rStyle w:val="Seitenzahl"/>
      </w:rPr>
      <w:fldChar w:fldCharType="end"/>
    </w:r>
    <w:r w:rsidRPr="009A3B15">
      <w:rPr>
        <w:rStyle w:val="Seitenzahl"/>
      </w:rPr>
      <w:t xml:space="preserve"> / </w:t>
    </w:r>
    <w:r w:rsidRPr="009A3B15">
      <w:rPr>
        <w:rStyle w:val="Seitenzahl"/>
      </w:rPr>
      <w:fldChar w:fldCharType="begin"/>
    </w:r>
    <w:r w:rsidRPr="009A3B15">
      <w:rPr>
        <w:rStyle w:val="Seitenzahl"/>
      </w:rPr>
      <w:instrText xml:space="preserve"> NUMPAGES </w:instrText>
    </w:r>
    <w:r w:rsidRPr="009A3B15">
      <w:rPr>
        <w:rStyle w:val="Seitenzahl"/>
      </w:rPr>
      <w:fldChar w:fldCharType="separate"/>
    </w:r>
    <w:r w:rsidR="00144DE9">
      <w:rPr>
        <w:rStyle w:val="Seitenzahl"/>
        <w:noProof/>
      </w:rPr>
      <w:t>4</w:t>
    </w:r>
    <w:r w:rsidRPr="009A3B15"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E6147" w14:textId="77777777" w:rsidR="00D84CF8" w:rsidRPr="0027627B" w:rsidRDefault="0027627B" w:rsidP="0027627B">
    <w:pPr>
      <w:pStyle w:val="Fuzeile"/>
      <w:tabs>
        <w:tab w:val="clear" w:pos="1701"/>
      </w:tabs>
      <w:ind w:right="0"/>
    </w:pPr>
    <w:r>
      <w:tab/>
    </w:r>
    <w:r w:rsidR="001F1F5F">
      <w:fldChar w:fldCharType="begin"/>
    </w:r>
    <w:r w:rsidR="001F1F5F">
      <w:instrText xml:space="preserve"> FILENAME   \* MERGEFORMAT </w:instrText>
    </w:r>
    <w:r w:rsidR="001F1F5F">
      <w:fldChar w:fldCharType="separate"/>
    </w:r>
    <w:r w:rsidR="00144DE9">
      <w:rPr>
        <w:noProof/>
      </w:rPr>
      <w:t>TP_Gespraechsbogen_Studierende_Zwischenfeedback(1).docx</w:t>
    </w:r>
    <w:r w:rsidR="001F1F5F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0A819" w14:textId="77777777" w:rsidR="001F1F5F" w:rsidRDefault="001F1F5F">
      <w:r>
        <w:separator/>
      </w:r>
    </w:p>
    <w:p w14:paraId="430D9D2D" w14:textId="77777777" w:rsidR="001F1F5F" w:rsidRDefault="001F1F5F"/>
  </w:footnote>
  <w:footnote w:type="continuationSeparator" w:id="0">
    <w:p w14:paraId="2DA973A4" w14:textId="77777777" w:rsidR="001F1F5F" w:rsidRDefault="001F1F5F">
      <w:r>
        <w:continuationSeparator/>
      </w:r>
    </w:p>
    <w:p w14:paraId="58C61625" w14:textId="77777777" w:rsidR="001F1F5F" w:rsidRDefault="001F1F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91F43" w14:textId="77777777" w:rsidR="00144DE9" w:rsidRDefault="00144DE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DBDCC" w14:textId="41077FE1" w:rsidR="00A8291A" w:rsidRPr="00DD5DBC" w:rsidRDefault="001F1F5F" w:rsidP="0044213B">
    <w:pPr>
      <w:pStyle w:val="Kopfzeile"/>
      <w:tabs>
        <w:tab w:val="clear" w:pos="9072"/>
        <w:tab w:val="right" w:pos="9498"/>
      </w:tabs>
      <w:jc w:val="right"/>
      <w:rPr>
        <w:sz w:val="22"/>
        <w:szCs w:val="22"/>
      </w:rPr>
    </w:pPr>
    <w:sdt>
      <w:sdtPr>
        <w:rPr>
          <w:rFonts w:ascii="MarkPro" w:hAnsi="MarkPro" w:cs="Arial"/>
          <w:b w:val="0"/>
          <w:sz w:val="22"/>
          <w:szCs w:val="22"/>
        </w:rPr>
        <w:alias w:val="Titel"/>
        <w:tag w:val=""/>
        <w:id w:val="973951224"/>
        <w:placeholder>
          <w:docPart w:val="ABB1145476CD41EFA5380801B48DFE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4213B" w:rsidRPr="00DD5DBC">
          <w:rPr>
            <w:rFonts w:ascii="MarkPro" w:hAnsi="MarkPro" w:cs="Arial"/>
            <w:b w:val="0"/>
            <w:sz w:val="22"/>
            <w:szCs w:val="22"/>
          </w:rPr>
          <w:t xml:space="preserve">Gesprächsbogen Zwischenfeedback           </w:t>
        </w:r>
        <w:r w:rsidR="0044213B">
          <w:rPr>
            <w:rFonts w:ascii="MarkPro" w:hAnsi="MarkPro" w:cs="Arial"/>
            <w:b w:val="0"/>
            <w:sz w:val="22"/>
            <w:szCs w:val="22"/>
          </w:rPr>
          <w:t xml:space="preserve">   </w:t>
        </w:r>
        <w:r w:rsidR="0044213B" w:rsidRPr="00DD5DBC">
          <w:rPr>
            <w:rFonts w:ascii="MarkPro" w:hAnsi="MarkPro" w:cs="Arial"/>
            <w:b w:val="0"/>
            <w:sz w:val="22"/>
            <w:szCs w:val="22"/>
          </w:rPr>
          <w:t xml:space="preserve">    </w:t>
        </w:r>
        <w:r w:rsidR="0044213B">
          <w:rPr>
            <w:rFonts w:ascii="MarkPro" w:hAnsi="MarkPro" w:cs="Arial"/>
            <w:b w:val="0"/>
            <w:sz w:val="22"/>
            <w:szCs w:val="22"/>
          </w:rPr>
          <w:t xml:space="preserve">          </w:t>
        </w:r>
        <w:r w:rsidR="0044213B" w:rsidRPr="00DD5DBC">
          <w:rPr>
            <w:rFonts w:ascii="MarkPro" w:hAnsi="MarkPro" w:cs="Arial"/>
            <w:b w:val="0"/>
            <w:sz w:val="22"/>
            <w:szCs w:val="22"/>
          </w:rPr>
          <w:t xml:space="preserve">                                             </w:t>
        </w:r>
        <w:r w:rsidR="0044213B">
          <w:rPr>
            <w:rFonts w:ascii="MarkPro" w:hAnsi="MarkPro" w:cs="Arial"/>
            <w:b w:val="0"/>
            <w:sz w:val="22"/>
            <w:szCs w:val="22"/>
          </w:rPr>
          <w:t xml:space="preserve">   </w:t>
        </w:r>
        <w:r w:rsidR="0044213B" w:rsidRPr="00DD5DBC">
          <w:rPr>
            <w:rFonts w:ascii="MarkPro" w:hAnsi="MarkPro" w:cs="Arial"/>
            <w:b w:val="0"/>
            <w:sz w:val="22"/>
            <w:szCs w:val="22"/>
          </w:rPr>
          <w:t>Studierende - Vector Informatik</w:t>
        </w:r>
      </w:sdtContent>
    </w:sdt>
    <w:r w:rsidR="0044213B">
      <w:rPr>
        <w:noProof/>
        <w:sz w:val="22"/>
        <w:szCs w:val="22"/>
        <w:lang w:val="en-US" w:eastAsia="en-US"/>
      </w:rPr>
      <w:t xml:space="preserve"> </w:t>
    </w:r>
    <w:r w:rsidR="0044213B">
      <w:rPr>
        <w:noProof/>
        <w:sz w:val="22"/>
        <w:szCs w:val="22"/>
      </w:rPr>
      <w:drawing>
        <wp:anchor distT="0" distB="0" distL="114300" distR="114300" simplePos="0" relativeHeight="251670016" behindDoc="1" locked="0" layoutInCell="1" allowOverlap="1" wp14:anchorId="2A1DC72E" wp14:editId="6225220E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1080000" cy="252000"/>
          <wp:effectExtent l="0" t="0" r="6350" b="0"/>
          <wp:wrapTight wrapText="bothSides">
            <wp:wrapPolygon edited="0">
              <wp:start x="16391" y="0"/>
              <wp:lineTo x="0" y="3273"/>
              <wp:lineTo x="0" y="16364"/>
              <wp:lineTo x="16391" y="19636"/>
              <wp:lineTo x="18678" y="19636"/>
              <wp:lineTo x="21346" y="13091"/>
              <wp:lineTo x="21346" y="6545"/>
              <wp:lineTo x="18678" y="0"/>
              <wp:lineTo x="16391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ctor_Logo_black_red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2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5CE05" w14:textId="77777777" w:rsidR="00DB2FC4" w:rsidRPr="000A3E66" w:rsidRDefault="00975388" w:rsidP="00FE0696">
    <w:pPr>
      <w:pStyle w:val="Kopfzeile"/>
      <w:jc w:val="center"/>
    </w:pPr>
    <w:r w:rsidRPr="00CC621F">
      <w:rPr>
        <w:noProof/>
      </w:rPr>
      <w:drawing>
        <wp:anchor distT="0" distB="0" distL="114300" distR="114300" simplePos="0" relativeHeight="251668992" behindDoc="0" locked="1" layoutInCell="1" allowOverlap="1" wp14:anchorId="0046498A" wp14:editId="237FE796">
          <wp:simplePos x="0" y="0"/>
          <wp:positionH relativeFrom="page">
            <wp:posOffset>900430</wp:posOffset>
          </wp:positionH>
          <wp:positionV relativeFrom="paragraph">
            <wp:posOffset>87630</wp:posOffset>
          </wp:positionV>
          <wp:extent cx="1079500" cy="251460"/>
          <wp:effectExtent l="0" t="0" r="6350" b="0"/>
          <wp:wrapNone/>
          <wp:docPr id="6" name="Bild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B3237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D5838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BCEB3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C20E2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B4A1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B70032"/>
      </w:rPr>
    </w:lvl>
  </w:abstractNum>
  <w:abstractNum w:abstractNumId="5">
    <w:nsid w:val="FFFFFF89"/>
    <w:multiLevelType w:val="singleLevel"/>
    <w:tmpl w:val="15907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7B2A31"/>
    <w:multiLevelType w:val="hybridMultilevel"/>
    <w:tmpl w:val="7CA063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37DC4C18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814D6"/>
    <w:multiLevelType w:val="multilevel"/>
    <w:tmpl w:val="6270D6B2"/>
    <w:lvl w:ilvl="0">
      <w:start w:val="1"/>
      <w:numFmt w:val="bullet"/>
      <w:lvlText w:val=""/>
      <w:lvlJc w:val="left"/>
      <w:pPr>
        <w:tabs>
          <w:tab w:val="num" w:pos="397"/>
        </w:tabs>
        <w:ind w:left="397" w:hanging="397"/>
      </w:pPr>
      <w:rPr>
        <w:rFonts w:ascii="Wingdings 3" w:hAnsi="Wingdings 3" w:hint="default"/>
        <w:b w:val="0"/>
        <w:i w:val="0"/>
        <w:color w:val="909090"/>
        <w:sz w:val="16"/>
        <w:u w:color="909090"/>
      </w:rPr>
    </w:lvl>
    <w:lvl w:ilvl="1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b w:val="0"/>
        <w:i w:val="0"/>
        <w:color w:val="909090"/>
        <w:sz w:val="16"/>
      </w:rPr>
    </w:lvl>
    <w:lvl w:ilvl="2">
      <w:start w:val="1"/>
      <w:numFmt w:val="bullet"/>
      <w:lvlText w:val="&gt;"/>
      <w:lvlJc w:val="left"/>
      <w:pPr>
        <w:tabs>
          <w:tab w:val="num" w:pos="1191"/>
        </w:tabs>
        <w:ind w:left="1191" w:hanging="397"/>
      </w:pPr>
      <w:rPr>
        <w:rFonts w:ascii="Times New Roman" w:hAnsi="Times New Roman" w:cs="Times New Roman" w:hint="default"/>
        <w:b/>
        <w:i w:val="0"/>
        <w:color w:val="909090"/>
        <w:sz w:val="18"/>
      </w:rPr>
    </w:lvl>
    <w:lvl w:ilvl="3">
      <w:start w:val="1"/>
      <w:numFmt w:val="bullet"/>
      <w:lvlText w:val="▪"/>
      <w:lvlJc w:val="left"/>
      <w:pPr>
        <w:tabs>
          <w:tab w:val="num" w:pos="1588"/>
        </w:tabs>
        <w:ind w:left="1588" w:hanging="397"/>
      </w:pPr>
      <w:rPr>
        <w:rFonts w:ascii="Calibri" w:hAnsi="Calibri" w:hint="default"/>
        <w:color w:val="909090"/>
        <w:u w:color="909090"/>
      </w:rPr>
    </w:lvl>
    <w:lvl w:ilvl="4">
      <w:start w:val="1"/>
      <w:numFmt w:val="bullet"/>
      <w:lvlText w:val="▫"/>
      <w:lvlJc w:val="left"/>
      <w:pPr>
        <w:tabs>
          <w:tab w:val="num" w:pos="1985"/>
        </w:tabs>
        <w:ind w:left="1985" w:hanging="397"/>
      </w:pPr>
      <w:rPr>
        <w:rFonts w:asciiTheme="minorHAnsi" w:hAnsiTheme="minorHAnsi" w:hint="default"/>
        <w:b/>
        <w:i w:val="0"/>
        <w:color w:val="909090"/>
        <w:sz w:val="20"/>
      </w:rPr>
    </w:lvl>
    <w:lvl w:ilvl="5">
      <w:start w:val="1"/>
      <w:numFmt w:val="none"/>
      <w:lvlRestart w:val="0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3240" w:hanging="360"/>
      </w:pPr>
      <w:rPr>
        <w:rFonts w:hint="default"/>
      </w:rPr>
    </w:lvl>
  </w:abstractNum>
  <w:abstractNum w:abstractNumId="8">
    <w:nsid w:val="06C8526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0C0B2256"/>
    <w:multiLevelType w:val="hybridMultilevel"/>
    <w:tmpl w:val="FB6CE5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A3A84"/>
    <w:multiLevelType w:val="multilevel"/>
    <w:tmpl w:val="4E14BBB8"/>
    <w:styleLink w:val="Heading"/>
    <w:lvl w:ilvl="0">
      <w:start w:val="1"/>
      <w:numFmt w:val="decimal"/>
      <w:pStyle w:val="berschrift1"/>
      <w:lvlText w:val="%1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1BDE4E92"/>
    <w:multiLevelType w:val="hybridMultilevel"/>
    <w:tmpl w:val="E48EDB6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292824"/>
    <w:multiLevelType w:val="multilevel"/>
    <w:tmpl w:val="B664BAE6"/>
    <w:styleLink w:val="NumberedList"/>
    <w:lvl w:ilvl="0">
      <w:start w:val="1"/>
      <w:numFmt w:val="decimal"/>
      <w:pStyle w:val="Listennumm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Listennummer2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pStyle w:val="Listennummer3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pStyle w:val="Listennummer5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1806267"/>
    <w:multiLevelType w:val="multilevel"/>
    <w:tmpl w:val="FFD89502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2AC6169"/>
    <w:multiLevelType w:val="multilevel"/>
    <w:tmpl w:val="AA3E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C443F1"/>
    <w:multiLevelType w:val="hybridMultilevel"/>
    <w:tmpl w:val="42F28F1C"/>
    <w:lvl w:ilvl="0" w:tplc="AA3C410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6464DE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2AD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EB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A30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078F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2B9062F"/>
    <w:multiLevelType w:val="multilevel"/>
    <w:tmpl w:val="090EA768"/>
    <w:styleLink w:val="ListContinuation"/>
    <w:lvl w:ilvl="0">
      <w:start w:val="1"/>
      <w:numFmt w:val="none"/>
      <w:pStyle w:val="Listenfortsetzung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pStyle w:val="Listenfortsetzung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none"/>
      <w:pStyle w:val="Listenfortsetzung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pStyle w:val="Listenfortsetzung4"/>
      <w:lvlText w:val="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pStyle w:val="Listenfortsetzung5"/>
      <w:lvlText w:val=""/>
      <w:lvlJc w:val="left"/>
      <w:pPr>
        <w:tabs>
          <w:tab w:val="num" w:pos="13325"/>
        </w:tabs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ED62DB6"/>
    <w:multiLevelType w:val="hybridMultilevel"/>
    <w:tmpl w:val="BEEE6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EB023CA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C01D5"/>
    <w:multiLevelType w:val="hybridMultilevel"/>
    <w:tmpl w:val="10D41068"/>
    <w:lvl w:ilvl="0" w:tplc="DD06C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984EB2A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F5C23"/>
    <w:multiLevelType w:val="hybridMultilevel"/>
    <w:tmpl w:val="35F8D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36CE1"/>
    <w:multiLevelType w:val="multilevel"/>
    <w:tmpl w:val="787C99B2"/>
    <w:styleLink w:val="BulletList"/>
    <w:lvl w:ilvl="0">
      <w:start w:val="1"/>
      <w:numFmt w:val="bullet"/>
      <w:pStyle w:val="Aufzhlungszeiche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909090"/>
        <w:sz w:val="16"/>
      </w:rPr>
    </w:lvl>
    <w:lvl w:ilvl="1">
      <w:start w:val="1"/>
      <w:numFmt w:val="bullet"/>
      <w:pStyle w:val="Aufzhlungszeichen2"/>
      <w:lvlText w:val=""/>
      <w:lvlJc w:val="left"/>
      <w:pPr>
        <w:tabs>
          <w:tab w:val="num" w:pos="567"/>
        </w:tabs>
        <w:ind w:left="567" w:hanging="283"/>
      </w:pPr>
      <w:rPr>
        <w:rFonts w:ascii="Wingdings 3" w:hAnsi="Wingdings 3" w:hint="default"/>
        <w:color w:val="909090"/>
        <w:sz w:val="16"/>
      </w:rPr>
    </w:lvl>
    <w:lvl w:ilvl="2">
      <w:start w:val="1"/>
      <w:numFmt w:val="bullet"/>
      <w:pStyle w:val="Aufzhlungszeichen3"/>
      <w:lvlText w:val=""/>
      <w:lvlJc w:val="left"/>
      <w:pPr>
        <w:tabs>
          <w:tab w:val="num" w:pos="851"/>
        </w:tabs>
        <w:ind w:left="851" w:hanging="284"/>
      </w:pPr>
      <w:rPr>
        <w:rFonts w:ascii="Wingdings 3" w:hAnsi="Wingdings 3" w:hint="default"/>
        <w:b w:val="0"/>
        <w:i w:val="0"/>
        <w:color w:val="909090"/>
        <w:sz w:val="16"/>
      </w:rPr>
    </w:lvl>
    <w:lvl w:ilvl="3">
      <w:start w:val="1"/>
      <w:numFmt w:val="bullet"/>
      <w:pStyle w:val="Aufzhlungszeichen4"/>
      <w:lvlText w:val=""/>
      <w:lvlJc w:val="left"/>
      <w:pPr>
        <w:tabs>
          <w:tab w:val="num" w:pos="1134"/>
        </w:tabs>
        <w:ind w:left="1134" w:hanging="283"/>
      </w:pPr>
      <w:rPr>
        <w:rFonts w:ascii="Wingdings 3" w:hAnsi="Wingdings 3" w:hint="default"/>
        <w:b w:val="0"/>
        <w:i w:val="0"/>
        <w:color w:val="909090"/>
        <w:sz w:val="16"/>
      </w:rPr>
    </w:lvl>
    <w:lvl w:ilvl="4">
      <w:start w:val="1"/>
      <w:numFmt w:val="bullet"/>
      <w:pStyle w:val="Aufzhlungszeichen5"/>
      <w:lvlText w:val=""/>
      <w:lvlJc w:val="left"/>
      <w:pPr>
        <w:tabs>
          <w:tab w:val="num" w:pos="1418"/>
        </w:tabs>
        <w:ind w:left="1418" w:hanging="284"/>
      </w:pPr>
      <w:rPr>
        <w:rFonts w:ascii="Wingdings 3" w:hAnsi="Wingdings 3" w:hint="default"/>
        <w:b w:val="0"/>
        <w:i w:val="0"/>
        <w:color w:val="909090"/>
        <w:sz w:val="16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D9329E"/>
    <w:multiLevelType w:val="multilevel"/>
    <w:tmpl w:val="3204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2607D2"/>
    <w:multiLevelType w:val="multilevel"/>
    <w:tmpl w:val="49E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8D34B0"/>
    <w:multiLevelType w:val="hybridMultilevel"/>
    <w:tmpl w:val="4522B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D71AE"/>
    <w:multiLevelType w:val="multilevel"/>
    <w:tmpl w:val="827C46C8"/>
    <w:styleLink w:val="1111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2552"/>
      </w:pPr>
      <w:rPr>
        <w:rFonts w:hint="default"/>
      </w:rPr>
    </w:lvl>
  </w:abstractNum>
  <w:abstractNum w:abstractNumId="26">
    <w:nsid w:val="7EA2685C"/>
    <w:multiLevelType w:val="hybridMultilevel"/>
    <w:tmpl w:val="ED7C7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093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5"/>
  </w:num>
  <w:num w:numId="8">
    <w:abstractNumId w:val="12"/>
  </w:num>
  <w:num w:numId="9">
    <w:abstractNumId w:val="13"/>
  </w:num>
  <w:num w:numId="10">
    <w:abstractNumId w:val="19"/>
  </w:num>
  <w:num w:numId="11">
    <w:abstractNumId w:val="26"/>
  </w:num>
  <w:num w:numId="12">
    <w:abstractNumId w:val="18"/>
  </w:num>
  <w:num w:numId="13">
    <w:abstractNumId w:val="6"/>
  </w:num>
  <w:num w:numId="14">
    <w:abstractNumId w:val="15"/>
  </w:num>
  <w:num w:numId="15">
    <w:abstractNumId w:val="24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8"/>
  </w:num>
  <w:num w:numId="19">
    <w:abstractNumId w:val="17"/>
  </w:num>
  <w:num w:numId="20">
    <w:abstractNumId w:val="16"/>
  </w:num>
  <w:num w:numId="21">
    <w:abstractNumId w:val="3"/>
  </w:num>
  <w:num w:numId="22">
    <w:abstractNumId w:val="2"/>
  </w:num>
  <w:num w:numId="23">
    <w:abstractNumId w:val="5"/>
  </w:num>
  <w:num w:numId="24">
    <w:abstractNumId w:val="1"/>
  </w:num>
  <w:num w:numId="25">
    <w:abstractNumId w:val="0"/>
  </w:num>
  <w:num w:numId="26">
    <w:abstractNumId w:val="21"/>
    <w:lvlOverride w:ilvl="0">
      <w:lvl w:ilvl="0">
        <w:start w:val="1"/>
        <w:numFmt w:val="bullet"/>
        <w:pStyle w:val="Aufzhlungszeichen"/>
        <w:lvlText w:val=""/>
        <w:lvlJc w:val="left"/>
        <w:pPr>
          <w:tabs>
            <w:tab w:val="num" w:pos="397"/>
          </w:tabs>
          <w:ind w:left="397" w:hanging="397"/>
        </w:pPr>
        <w:rPr>
          <w:rFonts w:ascii="Wingdings 3" w:hAnsi="Wingdings 3" w:hint="default"/>
          <w:color w:val="A6A6A6" w:themeColor="background1" w:themeShade="A6"/>
          <w:sz w:val="16"/>
        </w:rPr>
      </w:lvl>
    </w:lvlOverride>
    <w:lvlOverride w:ilvl="1">
      <w:lvl w:ilvl="1">
        <w:start w:val="1"/>
        <w:numFmt w:val="bullet"/>
        <w:pStyle w:val="Aufzhlungszeichen2"/>
        <w:lvlText w:val=""/>
        <w:lvlJc w:val="left"/>
        <w:pPr>
          <w:tabs>
            <w:tab w:val="num" w:pos="794"/>
          </w:tabs>
          <w:ind w:left="794" w:hanging="397"/>
        </w:pPr>
        <w:rPr>
          <w:rFonts w:ascii="Wingdings 3" w:hAnsi="Wingdings 3" w:hint="default"/>
          <w:color w:val="A6A6A6" w:themeColor="background1" w:themeShade="A6"/>
          <w:sz w:val="16"/>
        </w:rPr>
      </w:lvl>
    </w:lvlOverride>
    <w:lvlOverride w:ilvl="2">
      <w:lvl w:ilvl="2">
        <w:start w:val="1"/>
        <w:numFmt w:val="bullet"/>
        <w:pStyle w:val="Aufzhlungszeichen3"/>
        <w:lvlText w:val="˃"/>
        <w:lvlJc w:val="left"/>
        <w:pPr>
          <w:tabs>
            <w:tab w:val="num" w:pos="1191"/>
          </w:tabs>
          <w:ind w:left="1191" w:hanging="397"/>
        </w:pPr>
        <w:rPr>
          <w:rFonts w:ascii="Calibri" w:hAnsi="Calibri" w:hint="default"/>
          <w:b w:val="0"/>
          <w:i w:val="0"/>
          <w:color w:val="A6A6A6" w:themeColor="background1" w:themeShade="A6"/>
        </w:rPr>
      </w:lvl>
    </w:lvlOverride>
    <w:lvlOverride w:ilvl="3">
      <w:lvl w:ilvl="3">
        <w:start w:val="1"/>
        <w:numFmt w:val="bullet"/>
        <w:pStyle w:val="Aufzhlungszeichen4"/>
        <w:lvlText w:val="▪"/>
        <w:lvlJc w:val="left"/>
        <w:pPr>
          <w:tabs>
            <w:tab w:val="num" w:pos="1588"/>
          </w:tabs>
          <w:ind w:left="1588" w:hanging="397"/>
        </w:pPr>
        <w:rPr>
          <w:rFonts w:ascii="Calibri" w:hAnsi="Calibri" w:hint="default"/>
          <w:b/>
          <w:i w:val="0"/>
          <w:color w:val="A6A6A6" w:themeColor="background1" w:themeShade="A6"/>
        </w:rPr>
      </w:lvl>
    </w:lvlOverride>
    <w:lvlOverride w:ilvl="4">
      <w:lvl w:ilvl="4">
        <w:start w:val="1"/>
        <w:numFmt w:val="bullet"/>
        <w:pStyle w:val="Aufzhlungszeichen5"/>
        <w:lvlText w:val="▫"/>
        <w:lvlJc w:val="left"/>
        <w:pPr>
          <w:tabs>
            <w:tab w:val="num" w:pos="1985"/>
          </w:tabs>
          <w:ind w:left="1985" w:hanging="397"/>
        </w:pPr>
        <w:rPr>
          <w:rFonts w:ascii="Calibri" w:hAnsi="Calibri" w:hint="default"/>
          <w:b/>
          <w:i w:val="0"/>
          <w:color w:val="A6A6A6" w:themeColor="background1" w:themeShade="A6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21"/>
  </w:num>
  <w:num w:numId="28">
    <w:abstractNumId w:val="11"/>
  </w:num>
  <w:num w:numId="29">
    <w:abstractNumId w:val="9"/>
  </w:num>
  <w:num w:numId="30">
    <w:abstractNumId w:val="22"/>
  </w:num>
  <w:num w:numId="31">
    <w:abstractNumId w:val="14"/>
  </w:num>
  <w:num w:numId="32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284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909090,#ce0031,#dcdcdc,#ddd,#dedede,#e5e5e5,#b70032,#dcdd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chließen" w:val="Wahr"/>
  </w:docVars>
  <w:rsids>
    <w:rsidRoot w:val="009E0229"/>
    <w:rsid w:val="000004F7"/>
    <w:rsid w:val="00000B17"/>
    <w:rsid w:val="000010D7"/>
    <w:rsid w:val="00002A75"/>
    <w:rsid w:val="000044AE"/>
    <w:rsid w:val="000050C8"/>
    <w:rsid w:val="00005D33"/>
    <w:rsid w:val="000068CF"/>
    <w:rsid w:val="000115D7"/>
    <w:rsid w:val="00012556"/>
    <w:rsid w:val="00014167"/>
    <w:rsid w:val="00014ECD"/>
    <w:rsid w:val="00014ECF"/>
    <w:rsid w:val="00015273"/>
    <w:rsid w:val="00016096"/>
    <w:rsid w:val="000202B3"/>
    <w:rsid w:val="00021B07"/>
    <w:rsid w:val="00022BA6"/>
    <w:rsid w:val="000242EF"/>
    <w:rsid w:val="00024613"/>
    <w:rsid w:val="000261F4"/>
    <w:rsid w:val="000300B4"/>
    <w:rsid w:val="00033881"/>
    <w:rsid w:val="00034EC0"/>
    <w:rsid w:val="00036CBE"/>
    <w:rsid w:val="00037EF8"/>
    <w:rsid w:val="0004226C"/>
    <w:rsid w:val="000441D2"/>
    <w:rsid w:val="000453E8"/>
    <w:rsid w:val="00045C52"/>
    <w:rsid w:val="000505B8"/>
    <w:rsid w:val="00054428"/>
    <w:rsid w:val="000544F5"/>
    <w:rsid w:val="00054EDC"/>
    <w:rsid w:val="00055A50"/>
    <w:rsid w:val="000564F0"/>
    <w:rsid w:val="00056A40"/>
    <w:rsid w:val="00061B77"/>
    <w:rsid w:val="00065E25"/>
    <w:rsid w:val="00066D3D"/>
    <w:rsid w:val="00070957"/>
    <w:rsid w:val="00072217"/>
    <w:rsid w:val="00072608"/>
    <w:rsid w:val="00073836"/>
    <w:rsid w:val="00074952"/>
    <w:rsid w:val="00076D0B"/>
    <w:rsid w:val="00076D30"/>
    <w:rsid w:val="00076E63"/>
    <w:rsid w:val="00081507"/>
    <w:rsid w:val="00082DB5"/>
    <w:rsid w:val="00082E1A"/>
    <w:rsid w:val="00084FC7"/>
    <w:rsid w:val="00086194"/>
    <w:rsid w:val="00086998"/>
    <w:rsid w:val="000872C0"/>
    <w:rsid w:val="00087853"/>
    <w:rsid w:val="00090D45"/>
    <w:rsid w:val="000910F0"/>
    <w:rsid w:val="000910F3"/>
    <w:rsid w:val="000911C2"/>
    <w:rsid w:val="00091B5B"/>
    <w:rsid w:val="00091E3A"/>
    <w:rsid w:val="0009207E"/>
    <w:rsid w:val="00092D08"/>
    <w:rsid w:val="0009471A"/>
    <w:rsid w:val="00094A9E"/>
    <w:rsid w:val="00096AC9"/>
    <w:rsid w:val="000976E0"/>
    <w:rsid w:val="000A0A8F"/>
    <w:rsid w:val="000A1241"/>
    <w:rsid w:val="000A2048"/>
    <w:rsid w:val="000A3286"/>
    <w:rsid w:val="000A3E66"/>
    <w:rsid w:val="000A3EB2"/>
    <w:rsid w:val="000A67F0"/>
    <w:rsid w:val="000A6F93"/>
    <w:rsid w:val="000A7326"/>
    <w:rsid w:val="000B07F8"/>
    <w:rsid w:val="000B1BC7"/>
    <w:rsid w:val="000B29E0"/>
    <w:rsid w:val="000B4B81"/>
    <w:rsid w:val="000B530C"/>
    <w:rsid w:val="000B5ABC"/>
    <w:rsid w:val="000B6B12"/>
    <w:rsid w:val="000B6E16"/>
    <w:rsid w:val="000C080D"/>
    <w:rsid w:val="000C0DA9"/>
    <w:rsid w:val="000C2D0C"/>
    <w:rsid w:val="000C3474"/>
    <w:rsid w:val="000C5472"/>
    <w:rsid w:val="000C667B"/>
    <w:rsid w:val="000C6E65"/>
    <w:rsid w:val="000C730D"/>
    <w:rsid w:val="000C7504"/>
    <w:rsid w:val="000D26EA"/>
    <w:rsid w:val="000D3ACD"/>
    <w:rsid w:val="000D51BF"/>
    <w:rsid w:val="000D5A7E"/>
    <w:rsid w:val="000D76E0"/>
    <w:rsid w:val="000E1F07"/>
    <w:rsid w:val="000E481B"/>
    <w:rsid w:val="000E737D"/>
    <w:rsid w:val="000E7410"/>
    <w:rsid w:val="000E7529"/>
    <w:rsid w:val="000E7FBB"/>
    <w:rsid w:val="000F1C63"/>
    <w:rsid w:val="000F2FEA"/>
    <w:rsid w:val="000F434F"/>
    <w:rsid w:val="000F570B"/>
    <w:rsid w:val="000F69BD"/>
    <w:rsid w:val="000F6E91"/>
    <w:rsid w:val="000F76D7"/>
    <w:rsid w:val="00101239"/>
    <w:rsid w:val="00101904"/>
    <w:rsid w:val="00103891"/>
    <w:rsid w:val="0010652B"/>
    <w:rsid w:val="00107927"/>
    <w:rsid w:val="0011045F"/>
    <w:rsid w:val="00110F2E"/>
    <w:rsid w:val="00111588"/>
    <w:rsid w:val="001144E1"/>
    <w:rsid w:val="00114507"/>
    <w:rsid w:val="00120034"/>
    <w:rsid w:val="00120762"/>
    <w:rsid w:val="001210CD"/>
    <w:rsid w:val="001220AE"/>
    <w:rsid w:val="00123A1C"/>
    <w:rsid w:val="00124A88"/>
    <w:rsid w:val="001259EA"/>
    <w:rsid w:val="00125E6C"/>
    <w:rsid w:val="00126737"/>
    <w:rsid w:val="00127FCD"/>
    <w:rsid w:val="001307AE"/>
    <w:rsid w:val="00131296"/>
    <w:rsid w:val="0013138C"/>
    <w:rsid w:val="00132428"/>
    <w:rsid w:val="00134ECB"/>
    <w:rsid w:val="001351EA"/>
    <w:rsid w:val="00135DB3"/>
    <w:rsid w:val="001370EE"/>
    <w:rsid w:val="001377D9"/>
    <w:rsid w:val="00140150"/>
    <w:rsid w:val="0014269B"/>
    <w:rsid w:val="00143036"/>
    <w:rsid w:val="0014413D"/>
    <w:rsid w:val="00144DE9"/>
    <w:rsid w:val="00145088"/>
    <w:rsid w:val="00147428"/>
    <w:rsid w:val="0015127F"/>
    <w:rsid w:val="0015236F"/>
    <w:rsid w:val="001523A7"/>
    <w:rsid w:val="00154094"/>
    <w:rsid w:val="00154813"/>
    <w:rsid w:val="00155D4D"/>
    <w:rsid w:val="00157E65"/>
    <w:rsid w:val="00160012"/>
    <w:rsid w:val="00161F69"/>
    <w:rsid w:val="00161FFD"/>
    <w:rsid w:val="00163321"/>
    <w:rsid w:val="001635BA"/>
    <w:rsid w:val="00163FDA"/>
    <w:rsid w:val="001651BA"/>
    <w:rsid w:val="001708E7"/>
    <w:rsid w:val="00170F60"/>
    <w:rsid w:val="00171268"/>
    <w:rsid w:val="00171435"/>
    <w:rsid w:val="00171868"/>
    <w:rsid w:val="001726C5"/>
    <w:rsid w:val="00174E06"/>
    <w:rsid w:val="00175909"/>
    <w:rsid w:val="00177558"/>
    <w:rsid w:val="00177F30"/>
    <w:rsid w:val="00181AD6"/>
    <w:rsid w:val="00182AE4"/>
    <w:rsid w:val="00183130"/>
    <w:rsid w:val="00184E12"/>
    <w:rsid w:val="00185864"/>
    <w:rsid w:val="001866BA"/>
    <w:rsid w:val="0018785A"/>
    <w:rsid w:val="0019002C"/>
    <w:rsid w:val="00190D25"/>
    <w:rsid w:val="001917D9"/>
    <w:rsid w:val="00191CA2"/>
    <w:rsid w:val="00192807"/>
    <w:rsid w:val="00195A2D"/>
    <w:rsid w:val="00196612"/>
    <w:rsid w:val="00197E5A"/>
    <w:rsid w:val="001A143E"/>
    <w:rsid w:val="001A24B3"/>
    <w:rsid w:val="001A2922"/>
    <w:rsid w:val="001A7C92"/>
    <w:rsid w:val="001A7ECA"/>
    <w:rsid w:val="001B0809"/>
    <w:rsid w:val="001B2FB0"/>
    <w:rsid w:val="001B3355"/>
    <w:rsid w:val="001B3D33"/>
    <w:rsid w:val="001B405F"/>
    <w:rsid w:val="001B453F"/>
    <w:rsid w:val="001B59C4"/>
    <w:rsid w:val="001B5B29"/>
    <w:rsid w:val="001B713B"/>
    <w:rsid w:val="001B7B9B"/>
    <w:rsid w:val="001C126B"/>
    <w:rsid w:val="001C14A4"/>
    <w:rsid w:val="001C2083"/>
    <w:rsid w:val="001C20E3"/>
    <w:rsid w:val="001C2CFC"/>
    <w:rsid w:val="001C485C"/>
    <w:rsid w:val="001C76D5"/>
    <w:rsid w:val="001C7869"/>
    <w:rsid w:val="001C7E89"/>
    <w:rsid w:val="001D01B7"/>
    <w:rsid w:val="001D1024"/>
    <w:rsid w:val="001D1222"/>
    <w:rsid w:val="001D1C9E"/>
    <w:rsid w:val="001D24AF"/>
    <w:rsid w:val="001D285E"/>
    <w:rsid w:val="001D2DB4"/>
    <w:rsid w:val="001D41F5"/>
    <w:rsid w:val="001D49FF"/>
    <w:rsid w:val="001D6932"/>
    <w:rsid w:val="001D6CD9"/>
    <w:rsid w:val="001E0523"/>
    <w:rsid w:val="001E2062"/>
    <w:rsid w:val="001E28AD"/>
    <w:rsid w:val="001E55A8"/>
    <w:rsid w:val="001E55FF"/>
    <w:rsid w:val="001E6CFA"/>
    <w:rsid w:val="001E772D"/>
    <w:rsid w:val="001E7D45"/>
    <w:rsid w:val="001F1F5F"/>
    <w:rsid w:val="001F38AF"/>
    <w:rsid w:val="001F4E45"/>
    <w:rsid w:val="001F50A2"/>
    <w:rsid w:val="001F5845"/>
    <w:rsid w:val="001F58E1"/>
    <w:rsid w:val="001F69C1"/>
    <w:rsid w:val="001F6B3A"/>
    <w:rsid w:val="001F767D"/>
    <w:rsid w:val="00200862"/>
    <w:rsid w:val="00202310"/>
    <w:rsid w:val="002024B8"/>
    <w:rsid w:val="002026D2"/>
    <w:rsid w:val="00205197"/>
    <w:rsid w:val="00205318"/>
    <w:rsid w:val="00205919"/>
    <w:rsid w:val="00206890"/>
    <w:rsid w:val="0021079A"/>
    <w:rsid w:val="0021236D"/>
    <w:rsid w:val="002126A0"/>
    <w:rsid w:val="002148C2"/>
    <w:rsid w:val="00214979"/>
    <w:rsid w:val="0021534B"/>
    <w:rsid w:val="002158F7"/>
    <w:rsid w:val="00215B39"/>
    <w:rsid w:val="00216D49"/>
    <w:rsid w:val="00220E44"/>
    <w:rsid w:val="0022154D"/>
    <w:rsid w:val="00222788"/>
    <w:rsid w:val="00223B3F"/>
    <w:rsid w:val="002242FD"/>
    <w:rsid w:val="0022456A"/>
    <w:rsid w:val="00224641"/>
    <w:rsid w:val="00230E2B"/>
    <w:rsid w:val="002322B8"/>
    <w:rsid w:val="00232D9E"/>
    <w:rsid w:val="00235C7A"/>
    <w:rsid w:val="002361AC"/>
    <w:rsid w:val="0023671A"/>
    <w:rsid w:val="00236D0F"/>
    <w:rsid w:val="00240E9F"/>
    <w:rsid w:val="002412AE"/>
    <w:rsid w:val="002426DF"/>
    <w:rsid w:val="00242E71"/>
    <w:rsid w:val="00242EDF"/>
    <w:rsid w:val="00243417"/>
    <w:rsid w:val="00243496"/>
    <w:rsid w:val="00244713"/>
    <w:rsid w:val="00245F2C"/>
    <w:rsid w:val="00246477"/>
    <w:rsid w:val="00246A1C"/>
    <w:rsid w:val="002502BC"/>
    <w:rsid w:val="0025075B"/>
    <w:rsid w:val="0025186D"/>
    <w:rsid w:val="00251D25"/>
    <w:rsid w:val="00252E61"/>
    <w:rsid w:val="00253075"/>
    <w:rsid w:val="00253F32"/>
    <w:rsid w:val="002543B4"/>
    <w:rsid w:val="00255689"/>
    <w:rsid w:val="002559BE"/>
    <w:rsid w:val="00257ADA"/>
    <w:rsid w:val="00257C88"/>
    <w:rsid w:val="00260CB7"/>
    <w:rsid w:val="00261856"/>
    <w:rsid w:val="002626DE"/>
    <w:rsid w:val="00264523"/>
    <w:rsid w:val="00265CFD"/>
    <w:rsid w:val="002660E5"/>
    <w:rsid w:val="002672F0"/>
    <w:rsid w:val="00275316"/>
    <w:rsid w:val="002756FA"/>
    <w:rsid w:val="002757A0"/>
    <w:rsid w:val="0027627B"/>
    <w:rsid w:val="002802BD"/>
    <w:rsid w:val="00281438"/>
    <w:rsid w:val="002832CE"/>
    <w:rsid w:val="0028424E"/>
    <w:rsid w:val="00284DCD"/>
    <w:rsid w:val="00285EB6"/>
    <w:rsid w:val="00287890"/>
    <w:rsid w:val="00290199"/>
    <w:rsid w:val="002905D1"/>
    <w:rsid w:val="00291518"/>
    <w:rsid w:val="0029280E"/>
    <w:rsid w:val="00292FDE"/>
    <w:rsid w:val="00294B96"/>
    <w:rsid w:val="00295A43"/>
    <w:rsid w:val="00297B74"/>
    <w:rsid w:val="002A0720"/>
    <w:rsid w:val="002A13DF"/>
    <w:rsid w:val="002A3DA4"/>
    <w:rsid w:val="002A4EA6"/>
    <w:rsid w:val="002A502B"/>
    <w:rsid w:val="002A70BF"/>
    <w:rsid w:val="002A7773"/>
    <w:rsid w:val="002A7BC4"/>
    <w:rsid w:val="002A7D8D"/>
    <w:rsid w:val="002B07B8"/>
    <w:rsid w:val="002B0978"/>
    <w:rsid w:val="002B0BE2"/>
    <w:rsid w:val="002B2EF3"/>
    <w:rsid w:val="002B4519"/>
    <w:rsid w:val="002B4543"/>
    <w:rsid w:val="002B4D62"/>
    <w:rsid w:val="002B5A59"/>
    <w:rsid w:val="002B7BFF"/>
    <w:rsid w:val="002C0FAA"/>
    <w:rsid w:val="002C297E"/>
    <w:rsid w:val="002C2FDC"/>
    <w:rsid w:val="002C4AF0"/>
    <w:rsid w:val="002D06C0"/>
    <w:rsid w:val="002D0798"/>
    <w:rsid w:val="002D1372"/>
    <w:rsid w:val="002D2708"/>
    <w:rsid w:val="002D4139"/>
    <w:rsid w:val="002D41F9"/>
    <w:rsid w:val="002D41FA"/>
    <w:rsid w:val="002D5AD8"/>
    <w:rsid w:val="002D68BF"/>
    <w:rsid w:val="002E019F"/>
    <w:rsid w:val="002E0A92"/>
    <w:rsid w:val="002E1655"/>
    <w:rsid w:val="002E17A7"/>
    <w:rsid w:val="002E21F1"/>
    <w:rsid w:val="002E243B"/>
    <w:rsid w:val="002E4F03"/>
    <w:rsid w:val="002E501A"/>
    <w:rsid w:val="002E505F"/>
    <w:rsid w:val="002E55ED"/>
    <w:rsid w:val="002F10EE"/>
    <w:rsid w:val="002F2DAB"/>
    <w:rsid w:val="002F3DE0"/>
    <w:rsid w:val="002F41F3"/>
    <w:rsid w:val="002F6B15"/>
    <w:rsid w:val="00300A7B"/>
    <w:rsid w:val="0030380D"/>
    <w:rsid w:val="00305CE4"/>
    <w:rsid w:val="003063EC"/>
    <w:rsid w:val="00306512"/>
    <w:rsid w:val="0030686A"/>
    <w:rsid w:val="00312BA7"/>
    <w:rsid w:val="00312D0F"/>
    <w:rsid w:val="00313670"/>
    <w:rsid w:val="00320F6B"/>
    <w:rsid w:val="003223A1"/>
    <w:rsid w:val="00323F85"/>
    <w:rsid w:val="0032449B"/>
    <w:rsid w:val="00325C64"/>
    <w:rsid w:val="00325F2C"/>
    <w:rsid w:val="00327A8C"/>
    <w:rsid w:val="00330E45"/>
    <w:rsid w:val="00334239"/>
    <w:rsid w:val="0033424A"/>
    <w:rsid w:val="00334C23"/>
    <w:rsid w:val="0033526F"/>
    <w:rsid w:val="0033678E"/>
    <w:rsid w:val="00337044"/>
    <w:rsid w:val="00340183"/>
    <w:rsid w:val="00340369"/>
    <w:rsid w:val="00340686"/>
    <w:rsid w:val="00340CFD"/>
    <w:rsid w:val="00341A22"/>
    <w:rsid w:val="00343769"/>
    <w:rsid w:val="00343B6F"/>
    <w:rsid w:val="00343DB0"/>
    <w:rsid w:val="003466D5"/>
    <w:rsid w:val="0034718E"/>
    <w:rsid w:val="00347C66"/>
    <w:rsid w:val="00347F4A"/>
    <w:rsid w:val="00355863"/>
    <w:rsid w:val="00356873"/>
    <w:rsid w:val="00357582"/>
    <w:rsid w:val="00357729"/>
    <w:rsid w:val="00357BF8"/>
    <w:rsid w:val="003609DE"/>
    <w:rsid w:val="0036107A"/>
    <w:rsid w:val="00363C7E"/>
    <w:rsid w:val="00363F1E"/>
    <w:rsid w:val="00364817"/>
    <w:rsid w:val="00366266"/>
    <w:rsid w:val="0036676C"/>
    <w:rsid w:val="0036723B"/>
    <w:rsid w:val="00367BBD"/>
    <w:rsid w:val="00367BF8"/>
    <w:rsid w:val="00372521"/>
    <w:rsid w:val="00372C2C"/>
    <w:rsid w:val="00373BA7"/>
    <w:rsid w:val="00374E10"/>
    <w:rsid w:val="00375909"/>
    <w:rsid w:val="003759CD"/>
    <w:rsid w:val="003765C8"/>
    <w:rsid w:val="00381ED0"/>
    <w:rsid w:val="00382EC6"/>
    <w:rsid w:val="00384C43"/>
    <w:rsid w:val="00384FE5"/>
    <w:rsid w:val="00386232"/>
    <w:rsid w:val="0038747B"/>
    <w:rsid w:val="00387E2F"/>
    <w:rsid w:val="00390381"/>
    <w:rsid w:val="003906EF"/>
    <w:rsid w:val="003919C0"/>
    <w:rsid w:val="00394A36"/>
    <w:rsid w:val="00394D3E"/>
    <w:rsid w:val="003960D8"/>
    <w:rsid w:val="00397D13"/>
    <w:rsid w:val="003A0FD8"/>
    <w:rsid w:val="003A3C47"/>
    <w:rsid w:val="003A3EC0"/>
    <w:rsid w:val="003A4177"/>
    <w:rsid w:val="003B1862"/>
    <w:rsid w:val="003B1B2D"/>
    <w:rsid w:val="003B1F9E"/>
    <w:rsid w:val="003B31AA"/>
    <w:rsid w:val="003B4726"/>
    <w:rsid w:val="003B5DCC"/>
    <w:rsid w:val="003B7A9C"/>
    <w:rsid w:val="003C0022"/>
    <w:rsid w:val="003C0473"/>
    <w:rsid w:val="003C04C6"/>
    <w:rsid w:val="003C067E"/>
    <w:rsid w:val="003C0DF4"/>
    <w:rsid w:val="003C18E9"/>
    <w:rsid w:val="003C21FF"/>
    <w:rsid w:val="003C38A6"/>
    <w:rsid w:val="003C4E60"/>
    <w:rsid w:val="003C6028"/>
    <w:rsid w:val="003C6035"/>
    <w:rsid w:val="003C797D"/>
    <w:rsid w:val="003C7B2C"/>
    <w:rsid w:val="003C7E99"/>
    <w:rsid w:val="003D3BCD"/>
    <w:rsid w:val="003D58CA"/>
    <w:rsid w:val="003D6642"/>
    <w:rsid w:val="003D752B"/>
    <w:rsid w:val="003E093C"/>
    <w:rsid w:val="003E112B"/>
    <w:rsid w:val="003E441F"/>
    <w:rsid w:val="003E6841"/>
    <w:rsid w:val="003F42FB"/>
    <w:rsid w:val="003F4566"/>
    <w:rsid w:val="003F4B52"/>
    <w:rsid w:val="003F5048"/>
    <w:rsid w:val="003F5752"/>
    <w:rsid w:val="003F5DD3"/>
    <w:rsid w:val="004021BB"/>
    <w:rsid w:val="00402550"/>
    <w:rsid w:val="00403280"/>
    <w:rsid w:val="004042D1"/>
    <w:rsid w:val="00404575"/>
    <w:rsid w:val="004048DB"/>
    <w:rsid w:val="004054BC"/>
    <w:rsid w:val="00405BB4"/>
    <w:rsid w:val="00406202"/>
    <w:rsid w:val="00406386"/>
    <w:rsid w:val="00407E72"/>
    <w:rsid w:val="00410461"/>
    <w:rsid w:val="0041098D"/>
    <w:rsid w:val="00412387"/>
    <w:rsid w:val="00412992"/>
    <w:rsid w:val="00412E5A"/>
    <w:rsid w:val="00412E8B"/>
    <w:rsid w:val="00413445"/>
    <w:rsid w:val="004137BA"/>
    <w:rsid w:val="004159B1"/>
    <w:rsid w:val="00416896"/>
    <w:rsid w:val="0042222D"/>
    <w:rsid w:val="004241CB"/>
    <w:rsid w:val="004260BA"/>
    <w:rsid w:val="0042642E"/>
    <w:rsid w:val="00431458"/>
    <w:rsid w:val="00431BD5"/>
    <w:rsid w:val="0043261B"/>
    <w:rsid w:val="00432E63"/>
    <w:rsid w:val="00433025"/>
    <w:rsid w:val="004342D1"/>
    <w:rsid w:val="00435DD1"/>
    <w:rsid w:val="00436FDF"/>
    <w:rsid w:val="004373A3"/>
    <w:rsid w:val="00437855"/>
    <w:rsid w:val="004378F4"/>
    <w:rsid w:val="00437C73"/>
    <w:rsid w:val="00441909"/>
    <w:rsid w:val="004419F0"/>
    <w:rsid w:val="0044213B"/>
    <w:rsid w:val="00442E58"/>
    <w:rsid w:val="004501AC"/>
    <w:rsid w:val="004516CB"/>
    <w:rsid w:val="00454493"/>
    <w:rsid w:val="0045540E"/>
    <w:rsid w:val="00457002"/>
    <w:rsid w:val="00457516"/>
    <w:rsid w:val="0046140E"/>
    <w:rsid w:val="00461E96"/>
    <w:rsid w:val="004668E9"/>
    <w:rsid w:val="004675B6"/>
    <w:rsid w:val="00470C19"/>
    <w:rsid w:val="00471A70"/>
    <w:rsid w:val="004738DA"/>
    <w:rsid w:val="00473B63"/>
    <w:rsid w:val="004748E1"/>
    <w:rsid w:val="00476F66"/>
    <w:rsid w:val="004772F1"/>
    <w:rsid w:val="0048073E"/>
    <w:rsid w:val="00481C33"/>
    <w:rsid w:val="004821C1"/>
    <w:rsid w:val="004835CF"/>
    <w:rsid w:val="00485395"/>
    <w:rsid w:val="00485AE6"/>
    <w:rsid w:val="004862DB"/>
    <w:rsid w:val="00486DD6"/>
    <w:rsid w:val="00487F57"/>
    <w:rsid w:val="0049130B"/>
    <w:rsid w:val="00491777"/>
    <w:rsid w:val="00491D3B"/>
    <w:rsid w:val="0049273E"/>
    <w:rsid w:val="00493363"/>
    <w:rsid w:val="00494B54"/>
    <w:rsid w:val="00494F3B"/>
    <w:rsid w:val="0049558B"/>
    <w:rsid w:val="00496594"/>
    <w:rsid w:val="00497983"/>
    <w:rsid w:val="004A0433"/>
    <w:rsid w:val="004A117B"/>
    <w:rsid w:val="004A1473"/>
    <w:rsid w:val="004A1840"/>
    <w:rsid w:val="004A2DA4"/>
    <w:rsid w:val="004A2DB6"/>
    <w:rsid w:val="004A2DBF"/>
    <w:rsid w:val="004A4017"/>
    <w:rsid w:val="004A47A3"/>
    <w:rsid w:val="004A6339"/>
    <w:rsid w:val="004A7169"/>
    <w:rsid w:val="004A7DD4"/>
    <w:rsid w:val="004A7F44"/>
    <w:rsid w:val="004A7FE6"/>
    <w:rsid w:val="004B246C"/>
    <w:rsid w:val="004B30B8"/>
    <w:rsid w:val="004B33E3"/>
    <w:rsid w:val="004B5E67"/>
    <w:rsid w:val="004B652D"/>
    <w:rsid w:val="004B7E91"/>
    <w:rsid w:val="004C138E"/>
    <w:rsid w:val="004C2ADB"/>
    <w:rsid w:val="004C2B28"/>
    <w:rsid w:val="004C38C0"/>
    <w:rsid w:val="004C3E5D"/>
    <w:rsid w:val="004C4F86"/>
    <w:rsid w:val="004C67A8"/>
    <w:rsid w:val="004D13FF"/>
    <w:rsid w:val="004D1C6D"/>
    <w:rsid w:val="004D2825"/>
    <w:rsid w:val="004D2C09"/>
    <w:rsid w:val="004D2DEF"/>
    <w:rsid w:val="004D3804"/>
    <w:rsid w:val="004D390E"/>
    <w:rsid w:val="004D4B52"/>
    <w:rsid w:val="004D4D11"/>
    <w:rsid w:val="004D5A92"/>
    <w:rsid w:val="004D7D6C"/>
    <w:rsid w:val="004E00F9"/>
    <w:rsid w:val="004E1993"/>
    <w:rsid w:val="004E3BA3"/>
    <w:rsid w:val="004E4469"/>
    <w:rsid w:val="004E58CD"/>
    <w:rsid w:val="004E6E3E"/>
    <w:rsid w:val="004E6F0D"/>
    <w:rsid w:val="004F131A"/>
    <w:rsid w:val="004F441A"/>
    <w:rsid w:val="004F4731"/>
    <w:rsid w:val="004F53C7"/>
    <w:rsid w:val="004F6217"/>
    <w:rsid w:val="004F6234"/>
    <w:rsid w:val="004F7783"/>
    <w:rsid w:val="004F7F6F"/>
    <w:rsid w:val="00501027"/>
    <w:rsid w:val="00502B48"/>
    <w:rsid w:val="00502D60"/>
    <w:rsid w:val="005035C5"/>
    <w:rsid w:val="00504703"/>
    <w:rsid w:val="00505689"/>
    <w:rsid w:val="00506442"/>
    <w:rsid w:val="00507024"/>
    <w:rsid w:val="00514C81"/>
    <w:rsid w:val="005174AB"/>
    <w:rsid w:val="005178EC"/>
    <w:rsid w:val="005205A0"/>
    <w:rsid w:val="00521735"/>
    <w:rsid w:val="00522201"/>
    <w:rsid w:val="00522F0B"/>
    <w:rsid w:val="005235F3"/>
    <w:rsid w:val="00524310"/>
    <w:rsid w:val="00524BEC"/>
    <w:rsid w:val="005263DA"/>
    <w:rsid w:val="005271D3"/>
    <w:rsid w:val="00527C39"/>
    <w:rsid w:val="0053071D"/>
    <w:rsid w:val="00531EE9"/>
    <w:rsid w:val="00532086"/>
    <w:rsid w:val="00532A8A"/>
    <w:rsid w:val="00533A0A"/>
    <w:rsid w:val="00533C6E"/>
    <w:rsid w:val="00533F43"/>
    <w:rsid w:val="00535086"/>
    <w:rsid w:val="00536F8F"/>
    <w:rsid w:val="0053769B"/>
    <w:rsid w:val="005403D4"/>
    <w:rsid w:val="0054056A"/>
    <w:rsid w:val="00540E8F"/>
    <w:rsid w:val="00541AEE"/>
    <w:rsid w:val="00542115"/>
    <w:rsid w:val="0054296A"/>
    <w:rsid w:val="00543011"/>
    <w:rsid w:val="00546026"/>
    <w:rsid w:val="00546463"/>
    <w:rsid w:val="005466D7"/>
    <w:rsid w:val="00546830"/>
    <w:rsid w:val="005505C3"/>
    <w:rsid w:val="005508A7"/>
    <w:rsid w:val="0055586A"/>
    <w:rsid w:val="00556D37"/>
    <w:rsid w:val="00556EAB"/>
    <w:rsid w:val="00557CFC"/>
    <w:rsid w:val="00560448"/>
    <w:rsid w:val="00562B61"/>
    <w:rsid w:val="00563036"/>
    <w:rsid w:val="0056383D"/>
    <w:rsid w:val="005639C7"/>
    <w:rsid w:val="005648D3"/>
    <w:rsid w:val="00564D5C"/>
    <w:rsid w:val="00566690"/>
    <w:rsid w:val="005719FF"/>
    <w:rsid w:val="00572424"/>
    <w:rsid w:val="00573F23"/>
    <w:rsid w:val="00574F9A"/>
    <w:rsid w:val="005757E4"/>
    <w:rsid w:val="00581899"/>
    <w:rsid w:val="00585693"/>
    <w:rsid w:val="00586C38"/>
    <w:rsid w:val="00587ECD"/>
    <w:rsid w:val="00591618"/>
    <w:rsid w:val="00591F11"/>
    <w:rsid w:val="0059215B"/>
    <w:rsid w:val="005924DF"/>
    <w:rsid w:val="00594D00"/>
    <w:rsid w:val="005957A9"/>
    <w:rsid w:val="00596FD1"/>
    <w:rsid w:val="00597939"/>
    <w:rsid w:val="005A0145"/>
    <w:rsid w:val="005A1296"/>
    <w:rsid w:val="005A19C9"/>
    <w:rsid w:val="005A1E42"/>
    <w:rsid w:val="005A2542"/>
    <w:rsid w:val="005A2C27"/>
    <w:rsid w:val="005A35CB"/>
    <w:rsid w:val="005A39B2"/>
    <w:rsid w:val="005A3C41"/>
    <w:rsid w:val="005A3EDB"/>
    <w:rsid w:val="005A4B8F"/>
    <w:rsid w:val="005A6D41"/>
    <w:rsid w:val="005A6EDA"/>
    <w:rsid w:val="005A704E"/>
    <w:rsid w:val="005B08B7"/>
    <w:rsid w:val="005B4B5F"/>
    <w:rsid w:val="005B66BE"/>
    <w:rsid w:val="005B7B3A"/>
    <w:rsid w:val="005C0C68"/>
    <w:rsid w:val="005C1C65"/>
    <w:rsid w:val="005C2F34"/>
    <w:rsid w:val="005C382C"/>
    <w:rsid w:val="005C3A1B"/>
    <w:rsid w:val="005C3F21"/>
    <w:rsid w:val="005C42A5"/>
    <w:rsid w:val="005C47FF"/>
    <w:rsid w:val="005C5743"/>
    <w:rsid w:val="005C5B50"/>
    <w:rsid w:val="005C61C2"/>
    <w:rsid w:val="005C6E1F"/>
    <w:rsid w:val="005C71AD"/>
    <w:rsid w:val="005C7DCD"/>
    <w:rsid w:val="005D09A1"/>
    <w:rsid w:val="005D1DD0"/>
    <w:rsid w:val="005D3129"/>
    <w:rsid w:val="005D4924"/>
    <w:rsid w:val="005D581F"/>
    <w:rsid w:val="005D6947"/>
    <w:rsid w:val="005D787B"/>
    <w:rsid w:val="005E03F9"/>
    <w:rsid w:val="005E0F16"/>
    <w:rsid w:val="005E1378"/>
    <w:rsid w:val="005E1601"/>
    <w:rsid w:val="005E194B"/>
    <w:rsid w:val="005E1AEB"/>
    <w:rsid w:val="005E3BD1"/>
    <w:rsid w:val="005E421A"/>
    <w:rsid w:val="005E5EED"/>
    <w:rsid w:val="005E6E9C"/>
    <w:rsid w:val="005F14E4"/>
    <w:rsid w:val="005F3F45"/>
    <w:rsid w:val="005F48BC"/>
    <w:rsid w:val="005F4CC0"/>
    <w:rsid w:val="005F5957"/>
    <w:rsid w:val="005F612A"/>
    <w:rsid w:val="005F6D92"/>
    <w:rsid w:val="006004C7"/>
    <w:rsid w:val="00601432"/>
    <w:rsid w:val="0060186A"/>
    <w:rsid w:val="006024C4"/>
    <w:rsid w:val="006049B3"/>
    <w:rsid w:val="00604DB6"/>
    <w:rsid w:val="0060521F"/>
    <w:rsid w:val="006056C2"/>
    <w:rsid w:val="0060588B"/>
    <w:rsid w:val="00605C54"/>
    <w:rsid w:val="00605F68"/>
    <w:rsid w:val="006063D4"/>
    <w:rsid w:val="006063F8"/>
    <w:rsid w:val="00606486"/>
    <w:rsid w:val="006069A1"/>
    <w:rsid w:val="006069EC"/>
    <w:rsid w:val="00607B77"/>
    <w:rsid w:val="00610938"/>
    <w:rsid w:val="00610A4F"/>
    <w:rsid w:val="00610D8E"/>
    <w:rsid w:val="00614E8D"/>
    <w:rsid w:val="006161FB"/>
    <w:rsid w:val="00616619"/>
    <w:rsid w:val="0062072A"/>
    <w:rsid w:val="00620760"/>
    <w:rsid w:val="00621B30"/>
    <w:rsid w:val="006226B5"/>
    <w:rsid w:val="0062285B"/>
    <w:rsid w:val="006252ED"/>
    <w:rsid w:val="006269D9"/>
    <w:rsid w:val="00627652"/>
    <w:rsid w:val="00627709"/>
    <w:rsid w:val="0063083B"/>
    <w:rsid w:val="00631686"/>
    <w:rsid w:val="00631A58"/>
    <w:rsid w:val="00637B8E"/>
    <w:rsid w:val="00637D2F"/>
    <w:rsid w:val="00643499"/>
    <w:rsid w:val="00644BF2"/>
    <w:rsid w:val="0064628E"/>
    <w:rsid w:val="00651B42"/>
    <w:rsid w:val="00652432"/>
    <w:rsid w:val="0065502A"/>
    <w:rsid w:val="006561B1"/>
    <w:rsid w:val="0066008B"/>
    <w:rsid w:val="00661EBF"/>
    <w:rsid w:val="00662AF8"/>
    <w:rsid w:val="00670DAD"/>
    <w:rsid w:val="00672101"/>
    <w:rsid w:val="00675049"/>
    <w:rsid w:val="00680D78"/>
    <w:rsid w:val="00682B67"/>
    <w:rsid w:val="00686421"/>
    <w:rsid w:val="006864F7"/>
    <w:rsid w:val="00687B84"/>
    <w:rsid w:val="00690A27"/>
    <w:rsid w:val="0069114C"/>
    <w:rsid w:val="0069206A"/>
    <w:rsid w:val="00692ECE"/>
    <w:rsid w:val="006941D6"/>
    <w:rsid w:val="00694CB0"/>
    <w:rsid w:val="0069510E"/>
    <w:rsid w:val="00696E43"/>
    <w:rsid w:val="006A0B66"/>
    <w:rsid w:val="006A1887"/>
    <w:rsid w:val="006A304E"/>
    <w:rsid w:val="006A3EB9"/>
    <w:rsid w:val="006A4F74"/>
    <w:rsid w:val="006A6842"/>
    <w:rsid w:val="006A7F0C"/>
    <w:rsid w:val="006B04A7"/>
    <w:rsid w:val="006B1796"/>
    <w:rsid w:val="006B1D9D"/>
    <w:rsid w:val="006B2D0F"/>
    <w:rsid w:val="006B4878"/>
    <w:rsid w:val="006B51D5"/>
    <w:rsid w:val="006B59A8"/>
    <w:rsid w:val="006B60F2"/>
    <w:rsid w:val="006B78DC"/>
    <w:rsid w:val="006C0F85"/>
    <w:rsid w:val="006C221A"/>
    <w:rsid w:val="006C2D1B"/>
    <w:rsid w:val="006C4714"/>
    <w:rsid w:val="006C4CA8"/>
    <w:rsid w:val="006C524A"/>
    <w:rsid w:val="006D05F2"/>
    <w:rsid w:val="006D2710"/>
    <w:rsid w:val="006D29B7"/>
    <w:rsid w:val="006D2C1F"/>
    <w:rsid w:val="006D40FF"/>
    <w:rsid w:val="006D48A9"/>
    <w:rsid w:val="006D629A"/>
    <w:rsid w:val="006D66A8"/>
    <w:rsid w:val="006E0408"/>
    <w:rsid w:val="006E0C18"/>
    <w:rsid w:val="006E0F87"/>
    <w:rsid w:val="006E1703"/>
    <w:rsid w:val="006E25EB"/>
    <w:rsid w:val="006E3394"/>
    <w:rsid w:val="006E41F1"/>
    <w:rsid w:val="006E4A80"/>
    <w:rsid w:val="006E4B96"/>
    <w:rsid w:val="006F0143"/>
    <w:rsid w:val="006F0172"/>
    <w:rsid w:val="006F10DB"/>
    <w:rsid w:val="006F14E7"/>
    <w:rsid w:val="006F25C2"/>
    <w:rsid w:val="006F3199"/>
    <w:rsid w:val="006F3EB4"/>
    <w:rsid w:val="006F4D6E"/>
    <w:rsid w:val="006F5EC2"/>
    <w:rsid w:val="006F7D1D"/>
    <w:rsid w:val="0070138A"/>
    <w:rsid w:val="00702030"/>
    <w:rsid w:val="007022A2"/>
    <w:rsid w:val="00704A9D"/>
    <w:rsid w:val="007052C2"/>
    <w:rsid w:val="0070612F"/>
    <w:rsid w:val="007061B3"/>
    <w:rsid w:val="007077E9"/>
    <w:rsid w:val="007100BB"/>
    <w:rsid w:val="007109C6"/>
    <w:rsid w:val="00711E6E"/>
    <w:rsid w:val="007128E6"/>
    <w:rsid w:val="00712C43"/>
    <w:rsid w:val="00712E91"/>
    <w:rsid w:val="00713673"/>
    <w:rsid w:val="0071383B"/>
    <w:rsid w:val="00713B63"/>
    <w:rsid w:val="00714E39"/>
    <w:rsid w:val="0071543B"/>
    <w:rsid w:val="007169EE"/>
    <w:rsid w:val="0071782F"/>
    <w:rsid w:val="0072101C"/>
    <w:rsid w:val="00721595"/>
    <w:rsid w:val="0072188A"/>
    <w:rsid w:val="00724DB0"/>
    <w:rsid w:val="00726673"/>
    <w:rsid w:val="007310AA"/>
    <w:rsid w:val="00731A1C"/>
    <w:rsid w:val="007347B0"/>
    <w:rsid w:val="007348BD"/>
    <w:rsid w:val="00734948"/>
    <w:rsid w:val="00735F03"/>
    <w:rsid w:val="0073681D"/>
    <w:rsid w:val="00741049"/>
    <w:rsid w:val="007419A5"/>
    <w:rsid w:val="007422E0"/>
    <w:rsid w:val="007454DA"/>
    <w:rsid w:val="00745BD1"/>
    <w:rsid w:val="00746136"/>
    <w:rsid w:val="0075180A"/>
    <w:rsid w:val="0075224C"/>
    <w:rsid w:val="0075365C"/>
    <w:rsid w:val="00755457"/>
    <w:rsid w:val="00755521"/>
    <w:rsid w:val="0075582E"/>
    <w:rsid w:val="007563D7"/>
    <w:rsid w:val="00756814"/>
    <w:rsid w:val="007573DB"/>
    <w:rsid w:val="007578AD"/>
    <w:rsid w:val="007603CD"/>
    <w:rsid w:val="00760625"/>
    <w:rsid w:val="00760B19"/>
    <w:rsid w:val="007622B7"/>
    <w:rsid w:val="00763035"/>
    <w:rsid w:val="00764FC4"/>
    <w:rsid w:val="00766621"/>
    <w:rsid w:val="00766DAA"/>
    <w:rsid w:val="00766F6C"/>
    <w:rsid w:val="0076721E"/>
    <w:rsid w:val="00767856"/>
    <w:rsid w:val="00770C34"/>
    <w:rsid w:val="00772431"/>
    <w:rsid w:val="007743F3"/>
    <w:rsid w:val="0077578D"/>
    <w:rsid w:val="00775B11"/>
    <w:rsid w:val="00775B7B"/>
    <w:rsid w:val="00776370"/>
    <w:rsid w:val="00776BA5"/>
    <w:rsid w:val="00780587"/>
    <w:rsid w:val="007809FC"/>
    <w:rsid w:val="007810E6"/>
    <w:rsid w:val="007850C4"/>
    <w:rsid w:val="00785B9D"/>
    <w:rsid w:val="00786B61"/>
    <w:rsid w:val="00786B93"/>
    <w:rsid w:val="0079017C"/>
    <w:rsid w:val="00791743"/>
    <w:rsid w:val="007923FF"/>
    <w:rsid w:val="00793053"/>
    <w:rsid w:val="00795E0A"/>
    <w:rsid w:val="00796B29"/>
    <w:rsid w:val="00797C33"/>
    <w:rsid w:val="007A0411"/>
    <w:rsid w:val="007A0CC5"/>
    <w:rsid w:val="007A14A7"/>
    <w:rsid w:val="007A42C9"/>
    <w:rsid w:val="007A44D6"/>
    <w:rsid w:val="007A4A51"/>
    <w:rsid w:val="007A4DC4"/>
    <w:rsid w:val="007A642A"/>
    <w:rsid w:val="007A68C5"/>
    <w:rsid w:val="007B106A"/>
    <w:rsid w:val="007B2CF8"/>
    <w:rsid w:val="007B481B"/>
    <w:rsid w:val="007B4F2D"/>
    <w:rsid w:val="007B50FD"/>
    <w:rsid w:val="007B54CF"/>
    <w:rsid w:val="007B6266"/>
    <w:rsid w:val="007B6AAD"/>
    <w:rsid w:val="007B78D3"/>
    <w:rsid w:val="007B7A57"/>
    <w:rsid w:val="007C1B2C"/>
    <w:rsid w:val="007C1D9D"/>
    <w:rsid w:val="007C1E8A"/>
    <w:rsid w:val="007C249C"/>
    <w:rsid w:val="007C2650"/>
    <w:rsid w:val="007C3385"/>
    <w:rsid w:val="007C36C0"/>
    <w:rsid w:val="007C4BD7"/>
    <w:rsid w:val="007C586E"/>
    <w:rsid w:val="007C6E3A"/>
    <w:rsid w:val="007C741E"/>
    <w:rsid w:val="007D3365"/>
    <w:rsid w:val="007D4F84"/>
    <w:rsid w:val="007D7BC0"/>
    <w:rsid w:val="007D7CBE"/>
    <w:rsid w:val="007E1B80"/>
    <w:rsid w:val="007E2C57"/>
    <w:rsid w:val="007E2FF9"/>
    <w:rsid w:val="007E362B"/>
    <w:rsid w:val="007E4AE5"/>
    <w:rsid w:val="007E586E"/>
    <w:rsid w:val="007E5CDF"/>
    <w:rsid w:val="007E5D49"/>
    <w:rsid w:val="007E7B2F"/>
    <w:rsid w:val="007F17E7"/>
    <w:rsid w:val="007F1805"/>
    <w:rsid w:val="007F499F"/>
    <w:rsid w:val="007F5852"/>
    <w:rsid w:val="007F5E91"/>
    <w:rsid w:val="007F6F5D"/>
    <w:rsid w:val="007F7515"/>
    <w:rsid w:val="007F7E30"/>
    <w:rsid w:val="00801C81"/>
    <w:rsid w:val="00801DB9"/>
    <w:rsid w:val="00801E7E"/>
    <w:rsid w:val="00803239"/>
    <w:rsid w:val="00803385"/>
    <w:rsid w:val="00803722"/>
    <w:rsid w:val="008054A5"/>
    <w:rsid w:val="00805D5C"/>
    <w:rsid w:val="00806B3B"/>
    <w:rsid w:val="00810404"/>
    <w:rsid w:val="008113B8"/>
    <w:rsid w:val="00811CC7"/>
    <w:rsid w:val="00811F21"/>
    <w:rsid w:val="00812777"/>
    <w:rsid w:val="00813C16"/>
    <w:rsid w:val="00814804"/>
    <w:rsid w:val="00814D85"/>
    <w:rsid w:val="0081610D"/>
    <w:rsid w:val="00816EA8"/>
    <w:rsid w:val="0082029C"/>
    <w:rsid w:val="0082281C"/>
    <w:rsid w:val="00824368"/>
    <w:rsid w:val="00825FA3"/>
    <w:rsid w:val="008262C9"/>
    <w:rsid w:val="00827A08"/>
    <w:rsid w:val="00831AE6"/>
    <w:rsid w:val="00832B3C"/>
    <w:rsid w:val="008334EA"/>
    <w:rsid w:val="00833B58"/>
    <w:rsid w:val="0083627F"/>
    <w:rsid w:val="0083758B"/>
    <w:rsid w:val="008409E2"/>
    <w:rsid w:val="00841E71"/>
    <w:rsid w:val="008424C8"/>
    <w:rsid w:val="00842F0B"/>
    <w:rsid w:val="008432A4"/>
    <w:rsid w:val="00843FDD"/>
    <w:rsid w:val="00844F52"/>
    <w:rsid w:val="00845409"/>
    <w:rsid w:val="008459C2"/>
    <w:rsid w:val="008464FB"/>
    <w:rsid w:val="00847D38"/>
    <w:rsid w:val="008503A0"/>
    <w:rsid w:val="0085092A"/>
    <w:rsid w:val="0085095D"/>
    <w:rsid w:val="00851A03"/>
    <w:rsid w:val="008521D8"/>
    <w:rsid w:val="00852456"/>
    <w:rsid w:val="0085302B"/>
    <w:rsid w:val="00853D13"/>
    <w:rsid w:val="0085420F"/>
    <w:rsid w:val="00854DFE"/>
    <w:rsid w:val="00855D26"/>
    <w:rsid w:val="0085712F"/>
    <w:rsid w:val="00857367"/>
    <w:rsid w:val="00860183"/>
    <w:rsid w:val="008616E4"/>
    <w:rsid w:val="00862CF2"/>
    <w:rsid w:val="00863872"/>
    <w:rsid w:val="008651E6"/>
    <w:rsid w:val="008657F6"/>
    <w:rsid w:val="00865E28"/>
    <w:rsid w:val="008662B2"/>
    <w:rsid w:val="00867060"/>
    <w:rsid w:val="0087163B"/>
    <w:rsid w:val="00871FFE"/>
    <w:rsid w:val="0087292F"/>
    <w:rsid w:val="0087550C"/>
    <w:rsid w:val="00877654"/>
    <w:rsid w:val="00877B5A"/>
    <w:rsid w:val="008819DB"/>
    <w:rsid w:val="00881EAF"/>
    <w:rsid w:val="00882053"/>
    <w:rsid w:val="0088236F"/>
    <w:rsid w:val="008823BC"/>
    <w:rsid w:val="008834B7"/>
    <w:rsid w:val="00883A2C"/>
    <w:rsid w:val="00883E34"/>
    <w:rsid w:val="00884B84"/>
    <w:rsid w:val="00885043"/>
    <w:rsid w:val="008856AA"/>
    <w:rsid w:val="0088691B"/>
    <w:rsid w:val="00886D5C"/>
    <w:rsid w:val="0089146D"/>
    <w:rsid w:val="00893B63"/>
    <w:rsid w:val="0089402D"/>
    <w:rsid w:val="008955AD"/>
    <w:rsid w:val="008A07FD"/>
    <w:rsid w:val="008A0C42"/>
    <w:rsid w:val="008A1033"/>
    <w:rsid w:val="008A2641"/>
    <w:rsid w:val="008A3D26"/>
    <w:rsid w:val="008A466F"/>
    <w:rsid w:val="008A4BD3"/>
    <w:rsid w:val="008A5913"/>
    <w:rsid w:val="008A6F72"/>
    <w:rsid w:val="008A77CB"/>
    <w:rsid w:val="008A796A"/>
    <w:rsid w:val="008A7BAF"/>
    <w:rsid w:val="008B02AD"/>
    <w:rsid w:val="008B02F7"/>
    <w:rsid w:val="008B08A8"/>
    <w:rsid w:val="008B2740"/>
    <w:rsid w:val="008B27D8"/>
    <w:rsid w:val="008B2C69"/>
    <w:rsid w:val="008B5129"/>
    <w:rsid w:val="008B6AA1"/>
    <w:rsid w:val="008B780D"/>
    <w:rsid w:val="008C149B"/>
    <w:rsid w:val="008C3245"/>
    <w:rsid w:val="008C3E10"/>
    <w:rsid w:val="008C432B"/>
    <w:rsid w:val="008C68B9"/>
    <w:rsid w:val="008C7C78"/>
    <w:rsid w:val="008D0ACD"/>
    <w:rsid w:val="008D1113"/>
    <w:rsid w:val="008D2962"/>
    <w:rsid w:val="008D50EB"/>
    <w:rsid w:val="008D5254"/>
    <w:rsid w:val="008D52A8"/>
    <w:rsid w:val="008D5D11"/>
    <w:rsid w:val="008E0629"/>
    <w:rsid w:val="008E0EC3"/>
    <w:rsid w:val="008E3B80"/>
    <w:rsid w:val="008E3FA3"/>
    <w:rsid w:val="008E4211"/>
    <w:rsid w:val="008E49FD"/>
    <w:rsid w:val="008E5391"/>
    <w:rsid w:val="008E53E8"/>
    <w:rsid w:val="008E5BF5"/>
    <w:rsid w:val="008E6F35"/>
    <w:rsid w:val="008E7A87"/>
    <w:rsid w:val="008F1197"/>
    <w:rsid w:val="008F12E3"/>
    <w:rsid w:val="008F24D2"/>
    <w:rsid w:val="008F3381"/>
    <w:rsid w:val="008F3503"/>
    <w:rsid w:val="008F4894"/>
    <w:rsid w:val="008F4D83"/>
    <w:rsid w:val="008F4E0C"/>
    <w:rsid w:val="00900192"/>
    <w:rsid w:val="009013AB"/>
    <w:rsid w:val="0090180D"/>
    <w:rsid w:val="009033FF"/>
    <w:rsid w:val="00904DD6"/>
    <w:rsid w:val="009075F4"/>
    <w:rsid w:val="00907D24"/>
    <w:rsid w:val="00910F3D"/>
    <w:rsid w:val="009143BA"/>
    <w:rsid w:val="0091570D"/>
    <w:rsid w:val="00915BBF"/>
    <w:rsid w:val="0091666D"/>
    <w:rsid w:val="0091673D"/>
    <w:rsid w:val="009170B7"/>
    <w:rsid w:val="00920A64"/>
    <w:rsid w:val="00921AFE"/>
    <w:rsid w:val="00921E5F"/>
    <w:rsid w:val="0092225A"/>
    <w:rsid w:val="009254C7"/>
    <w:rsid w:val="00927AA9"/>
    <w:rsid w:val="00927E2B"/>
    <w:rsid w:val="009310CF"/>
    <w:rsid w:val="0093157B"/>
    <w:rsid w:val="009316CA"/>
    <w:rsid w:val="00931CA0"/>
    <w:rsid w:val="00932BAC"/>
    <w:rsid w:val="00933C75"/>
    <w:rsid w:val="00934141"/>
    <w:rsid w:val="009344CB"/>
    <w:rsid w:val="00934D7F"/>
    <w:rsid w:val="009352C2"/>
    <w:rsid w:val="009359EF"/>
    <w:rsid w:val="00935BAE"/>
    <w:rsid w:val="0093623B"/>
    <w:rsid w:val="009370A4"/>
    <w:rsid w:val="0093783A"/>
    <w:rsid w:val="009402DC"/>
    <w:rsid w:val="00940376"/>
    <w:rsid w:val="00941B13"/>
    <w:rsid w:val="00941C24"/>
    <w:rsid w:val="009431C7"/>
    <w:rsid w:val="00943901"/>
    <w:rsid w:val="0094426B"/>
    <w:rsid w:val="0094518B"/>
    <w:rsid w:val="00945DEF"/>
    <w:rsid w:val="00946F95"/>
    <w:rsid w:val="00947D8B"/>
    <w:rsid w:val="00951117"/>
    <w:rsid w:val="00951160"/>
    <w:rsid w:val="009511DB"/>
    <w:rsid w:val="00952E86"/>
    <w:rsid w:val="00953651"/>
    <w:rsid w:val="0095429A"/>
    <w:rsid w:val="00954F95"/>
    <w:rsid w:val="00957B00"/>
    <w:rsid w:val="00957DAF"/>
    <w:rsid w:val="00960196"/>
    <w:rsid w:val="00960A07"/>
    <w:rsid w:val="00960DB3"/>
    <w:rsid w:val="00961787"/>
    <w:rsid w:val="009624E8"/>
    <w:rsid w:val="00965FE0"/>
    <w:rsid w:val="00967661"/>
    <w:rsid w:val="00970C3C"/>
    <w:rsid w:val="009714C5"/>
    <w:rsid w:val="009721AF"/>
    <w:rsid w:val="0097240A"/>
    <w:rsid w:val="00973614"/>
    <w:rsid w:val="00973F0A"/>
    <w:rsid w:val="009745E8"/>
    <w:rsid w:val="00974F07"/>
    <w:rsid w:val="00975388"/>
    <w:rsid w:val="0097706E"/>
    <w:rsid w:val="00977A02"/>
    <w:rsid w:val="00977FE7"/>
    <w:rsid w:val="00982B75"/>
    <w:rsid w:val="009836BA"/>
    <w:rsid w:val="0098453D"/>
    <w:rsid w:val="00986E7F"/>
    <w:rsid w:val="00990CD0"/>
    <w:rsid w:val="00992FBC"/>
    <w:rsid w:val="009938B5"/>
    <w:rsid w:val="00993DDB"/>
    <w:rsid w:val="009943A6"/>
    <w:rsid w:val="009962E4"/>
    <w:rsid w:val="009A0569"/>
    <w:rsid w:val="009A3B15"/>
    <w:rsid w:val="009A4DBE"/>
    <w:rsid w:val="009A5596"/>
    <w:rsid w:val="009A6ABA"/>
    <w:rsid w:val="009A7621"/>
    <w:rsid w:val="009A7848"/>
    <w:rsid w:val="009B0886"/>
    <w:rsid w:val="009B0AD4"/>
    <w:rsid w:val="009B0C66"/>
    <w:rsid w:val="009B0E83"/>
    <w:rsid w:val="009B1E73"/>
    <w:rsid w:val="009B2630"/>
    <w:rsid w:val="009B328D"/>
    <w:rsid w:val="009B35B8"/>
    <w:rsid w:val="009B4FDF"/>
    <w:rsid w:val="009B5AAE"/>
    <w:rsid w:val="009B63C0"/>
    <w:rsid w:val="009B713D"/>
    <w:rsid w:val="009C0691"/>
    <w:rsid w:val="009C290E"/>
    <w:rsid w:val="009C4665"/>
    <w:rsid w:val="009D03D8"/>
    <w:rsid w:val="009D069F"/>
    <w:rsid w:val="009D1234"/>
    <w:rsid w:val="009D1712"/>
    <w:rsid w:val="009D17CF"/>
    <w:rsid w:val="009D346B"/>
    <w:rsid w:val="009D3A33"/>
    <w:rsid w:val="009D5E0C"/>
    <w:rsid w:val="009E0229"/>
    <w:rsid w:val="009E374F"/>
    <w:rsid w:val="009E5105"/>
    <w:rsid w:val="009E5271"/>
    <w:rsid w:val="009E55C8"/>
    <w:rsid w:val="009E6B9A"/>
    <w:rsid w:val="009F147A"/>
    <w:rsid w:val="009F48A9"/>
    <w:rsid w:val="00A0021B"/>
    <w:rsid w:val="00A01104"/>
    <w:rsid w:val="00A014D6"/>
    <w:rsid w:val="00A0164D"/>
    <w:rsid w:val="00A0179B"/>
    <w:rsid w:val="00A0322C"/>
    <w:rsid w:val="00A039AF"/>
    <w:rsid w:val="00A04F02"/>
    <w:rsid w:val="00A05941"/>
    <w:rsid w:val="00A05EC8"/>
    <w:rsid w:val="00A05F9A"/>
    <w:rsid w:val="00A06DA1"/>
    <w:rsid w:val="00A073AC"/>
    <w:rsid w:val="00A07D7C"/>
    <w:rsid w:val="00A10608"/>
    <w:rsid w:val="00A111F9"/>
    <w:rsid w:val="00A116F1"/>
    <w:rsid w:val="00A11934"/>
    <w:rsid w:val="00A12320"/>
    <w:rsid w:val="00A128C7"/>
    <w:rsid w:val="00A12D16"/>
    <w:rsid w:val="00A136EA"/>
    <w:rsid w:val="00A13814"/>
    <w:rsid w:val="00A13C94"/>
    <w:rsid w:val="00A14B48"/>
    <w:rsid w:val="00A17BD3"/>
    <w:rsid w:val="00A17C9F"/>
    <w:rsid w:val="00A20AD7"/>
    <w:rsid w:val="00A223ED"/>
    <w:rsid w:val="00A243F9"/>
    <w:rsid w:val="00A24CD7"/>
    <w:rsid w:val="00A25877"/>
    <w:rsid w:val="00A25953"/>
    <w:rsid w:val="00A26195"/>
    <w:rsid w:val="00A277C2"/>
    <w:rsid w:val="00A27F46"/>
    <w:rsid w:val="00A31A71"/>
    <w:rsid w:val="00A34124"/>
    <w:rsid w:val="00A35FD5"/>
    <w:rsid w:val="00A3689E"/>
    <w:rsid w:val="00A370BD"/>
    <w:rsid w:val="00A3711D"/>
    <w:rsid w:val="00A3768E"/>
    <w:rsid w:val="00A379E4"/>
    <w:rsid w:val="00A37EAE"/>
    <w:rsid w:val="00A40C5C"/>
    <w:rsid w:val="00A42BA4"/>
    <w:rsid w:val="00A4659A"/>
    <w:rsid w:val="00A510DC"/>
    <w:rsid w:val="00A53569"/>
    <w:rsid w:val="00A5754F"/>
    <w:rsid w:val="00A60C9D"/>
    <w:rsid w:val="00A62AD1"/>
    <w:rsid w:val="00A634EA"/>
    <w:rsid w:val="00A662A8"/>
    <w:rsid w:val="00A668D2"/>
    <w:rsid w:val="00A6732A"/>
    <w:rsid w:val="00A71055"/>
    <w:rsid w:val="00A717CB"/>
    <w:rsid w:val="00A71D2B"/>
    <w:rsid w:val="00A724E8"/>
    <w:rsid w:val="00A74817"/>
    <w:rsid w:val="00A74C63"/>
    <w:rsid w:val="00A75A55"/>
    <w:rsid w:val="00A763EF"/>
    <w:rsid w:val="00A76F5E"/>
    <w:rsid w:val="00A77FF4"/>
    <w:rsid w:val="00A813C9"/>
    <w:rsid w:val="00A815F1"/>
    <w:rsid w:val="00A82253"/>
    <w:rsid w:val="00A8291A"/>
    <w:rsid w:val="00A867EE"/>
    <w:rsid w:val="00A86B8A"/>
    <w:rsid w:val="00A918E4"/>
    <w:rsid w:val="00A9253C"/>
    <w:rsid w:val="00A93B64"/>
    <w:rsid w:val="00A93E92"/>
    <w:rsid w:val="00A9471B"/>
    <w:rsid w:val="00A95A46"/>
    <w:rsid w:val="00A96878"/>
    <w:rsid w:val="00A977BE"/>
    <w:rsid w:val="00A97F5F"/>
    <w:rsid w:val="00AA0006"/>
    <w:rsid w:val="00AA07DC"/>
    <w:rsid w:val="00AA21BF"/>
    <w:rsid w:val="00AA3FFC"/>
    <w:rsid w:val="00AA49A1"/>
    <w:rsid w:val="00AA5DAA"/>
    <w:rsid w:val="00AA5E3F"/>
    <w:rsid w:val="00AA69A0"/>
    <w:rsid w:val="00AA6D26"/>
    <w:rsid w:val="00AA7BA0"/>
    <w:rsid w:val="00AB0DF4"/>
    <w:rsid w:val="00AB1431"/>
    <w:rsid w:val="00AB42AC"/>
    <w:rsid w:val="00AB46F6"/>
    <w:rsid w:val="00AB5A17"/>
    <w:rsid w:val="00AC1B75"/>
    <w:rsid w:val="00AC1CF0"/>
    <w:rsid w:val="00AC24CC"/>
    <w:rsid w:val="00AC617E"/>
    <w:rsid w:val="00AC6554"/>
    <w:rsid w:val="00AC6FB2"/>
    <w:rsid w:val="00AC7AD2"/>
    <w:rsid w:val="00AC7F21"/>
    <w:rsid w:val="00AD067A"/>
    <w:rsid w:val="00AD0DB0"/>
    <w:rsid w:val="00AD2348"/>
    <w:rsid w:val="00AD2D9F"/>
    <w:rsid w:val="00AD3B2D"/>
    <w:rsid w:val="00AD3BF2"/>
    <w:rsid w:val="00AD42B6"/>
    <w:rsid w:val="00AD4CA9"/>
    <w:rsid w:val="00AD4F3B"/>
    <w:rsid w:val="00AE070E"/>
    <w:rsid w:val="00AE0C28"/>
    <w:rsid w:val="00AE281C"/>
    <w:rsid w:val="00AE35DB"/>
    <w:rsid w:val="00AE4239"/>
    <w:rsid w:val="00AE5F97"/>
    <w:rsid w:val="00AF34A3"/>
    <w:rsid w:val="00AF3A31"/>
    <w:rsid w:val="00AF44EC"/>
    <w:rsid w:val="00AF4FA3"/>
    <w:rsid w:val="00AF57D8"/>
    <w:rsid w:val="00AF59F2"/>
    <w:rsid w:val="00AF5B86"/>
    <w:rsid w:val="00AF7F6B"/>
    <w:rsid w:val="00B00D05"/>
    <w:rsid w:val="00B03925"/>
    <w:rsid w:val="00B04017"/>
    <w:rsid w:val="00B060FB"/>
    <w:rsid w:val="00B06269"/>
    <w:rsid w:val="00B06E37"/>
    <w:rsid w:val="00B07357"/>
    <w:rsid w:val="00B13E98"/>
    <w:rsid w:val="00B15817"/>
    <w:rsid w:val="00B15DB3"/>
    <w:rsid w:val="00B166F2"/>
    <w:rsid w:val="00B16A1A"/>
    <w:rsid w:val="00B20B55"/>
    <w:rsid w:val="00B214C8"/>
    <w:rsid w:val="00B22BAE"/>
    <w:rsid w:val="00B23E2E"/>
    <w:rsid w:val="00B25148"/>
    <w:rsid w:val="00B25259"/>
    <w:rsid w:val="00B3106B"/>
    <w:rsid w:val="00B32706"/>
    <w:rsid w:val="00B33ABA"/>
    <w:rsid w:val="00B3494B"/>
    <w:rsid w:val="00B35813"/>
    <w:rsid w:val="00B362B5"/>
    <w:rsid w:val="00B36F00"/>
    <w:rsid w:val="00B36FF9"/>
    <w:rsid w:val="00B37C46"/>
    <w:rsid w:val="00B37FC0"/>
    <w:rsid w:val="00B416CA"/>
    <w:rsid w:val="00B4296C"/>
    <w:rsid w:val="00B436E5"/>
    <w:rsid w:val="00B44B7A"/>
    <w:rsid w:val="00B45490"/>
    <w:rsid w:val="00B459E4"/>
    <w:rsid w:val="00B45C45"/>
    <w:rsid w:val="00B4625A"/>
    <w:rsid w:val="00B47107"/>
    <w:rsid w:val="00B509E4"/>
    <w:rsid w:val="00B5123A"/>
    <w:rsid w:val="00B5173F"/>
    <w:rsid w:val="00B51A52"/>
    <w:rsid w:val="00B520C0"/>
    <w:rsid w:val="00B52261"/>
    <w:rsid w:val="00B53091"/>
    <w:rsid w:val="00B540A0"/>
    <w:rsid w:val="00B55AF2"/>
    <w:rsid w:val="00B60AB1"/>
    <w:rsid w:val="00B60AC4"/>
    <w:rsid w:val="00B6279B"/>
    <w:rsid w:val="00B6390E"/>
    <w:rsid w:val="00B652CC"/>
    <w:rsid w:val="00B65704"/>
    <w:rsid w:val="00B65B84"/>
    <w:rsid w:val="00B65BF1"/>
    <w:rsid w:val="00B71000"/>
    <w:rsid w:val="00B71574"/>
    <w:rsid w:val="00B715D7"/>
    <w:rsid w:val="00B72510"/>
    <w:rsid w:val="00B72ED2"/>
    <w:rsid w:val="00B74E51"/>
    <w:rsid w:val="00B7606D"/>
    <w:rsid w:val="00B7626B"/>
    <w:rsid w:val="00B770AB"/>
    <w:rsid w:val="00B77758"/>
    <w:rsid w:val="00B77ED7"/>
    <w:rsid w:val="00B80573"/>
    <w:rsid w:val="00B81340"/>
    <w:rsid w:val="00B815B4"/>
    <w:rsid w:val="00B82D27"/>
    <w:rsid w:val="00B82D48"/>
    <w:rsid w:val="00B832A1"/>
    <w:rsid w:val="00B85958"/>
    <w:rsid w:val="00B85C36"/>
    <w:rsid w:val="00B86E9B"/>
    <w:rsid w:val="00B923A0"/>
    <w:rsid w:val="00B9299F"/>
    <w:rsid w:val="00B92EA5"/>
    <w:rsid w:val="00B931E3"/>
    <w:rsid w:val="00B934D9"/>
    <w:rsid w:val="00B945BE"/>
    <w:rsid w:val="00B95C3B"/>
    <w:rsid w:val="00B96F91"/>
    <w:rsid w:val="00B9720B"/>
    <w:rsid w:val="00B97F0B"/>
    <w:rsid w:val="00BA3C58"/>
    <w:rsid w:val="00BA4871"/>
    <w:rsid w:val="00BA5A22"/>
    <w:rsid w:val="00BA6864"/>
    <w:rsid w:val="00BA6945"/>
    <w:rsid w:val="00BB00F2"/>
    <w:rsid w:val="00BB0236"/>
    <w:rsid w:val="00BB0494"/>
    <w:rsid w:val="00BB144C"/>
    <w:rsid w:val="00BB190C"/>
    <w:rsid w:val="00BB1B7C"/>
    <w:rsid w:val="00BB250A"/>
    <w:rsid w:val="00BB4716"/>
    <w:rsid w:val="00BB5CE2"/>
    <w:rsid w:val="00BB6800"/>
    <w:rsid w:val="00BC1456"/>
    <w:rsid w:val="00BC3249"/>
    <w:rsid w:val="00BC486B"/>
    <w:rsid w:val="00BC5149"/>
    <w:rsid w:val="00BC617C"/>
    <w:rsid w:val="00BC698C"/>
    <w:rsid w:val="00BC6DB2"/>
    <w:rsid w:val="00BC73B2"/>
    <w:rsid w:val="00BD09DA"/>
    <w:rsid w:val="00BD15BA"/>
    <w:rsid w:val="00BD17C4"/>
    <w:rsid w:val="00BD1A1C"/>
    <w:rsid w:val="00BD3E12"/>
    <w:rsid w:val="00BD4A29"/>
    <w:rsid w:val="00BD5DC0"/>
    <w:rsid w:val="00BD7A07"/>
    <w:rsid w:val="00BD7F52"/>
    <w:rsid w:val="00BE0028"/>
    <w:rsid w:val="00BE0E3D"/>
    <w:rsid w:val="00BE16BE"/>
    <w:rsid w:val="00BE3080"/>
    <w:rsid w:val="00BE39D4"/>
    <w:rsid w:val="00BE3C97"/>
    <w:rsid w:val="00BE5E43"/>
    <w:rsid w:val="00BE6291"/>
    <w:rsid w:val="00BE7889"/>
    <w:rsid w:val="00BF1416"/>
    <w:rsid w:val="00BF2426"/>
    <w:rsid w:val="00BF24CD"/>
    <w:rsid w:val="00BF312A"/>
    <w:rsid w:val="00BF3A16"/>
    <w:rsid w:val="00BF3D56"/>
    <w:rsid w:val="00BF43B0"/>
    <w:rsid w:val="00BF4BEA"/>
    <w:rsid w:val="00BF5843"/>
    <w:rsid w:val="00BF767E"/>
    <w:rsid w:val="00BF7E7B"/>
    <w:rsid w:val="00C0022C"/>
    <w:rsid w:val="00C002D6"/>
    <w:rsid w:val="00C0337A"/>
    <w:rsid w:val="00C03892"/>
    <w:rsid w:val="00C03E69"/>
    <w:rsid w:val="00C04802"/>
    <w:rsid w:val="00C07D83"/>
    <w:rsid w:val="00C103B7"/>
    <w:rsid w:val="00C11CC7"/>
    <w:rsid w:val="00C16583"/>
    <w:rsid w:val="00C17742"/>
    <w:rsid w:val="00C17CF2"/>
    <w:rsid w:val="00C17DC5"/>
    <w:rsid w:val="00C20130"/>
    <w:rsid w:val="00C208C6"/>
    <w:rsid w:val="00C209CA"/>
    <w:rsid w:val="00C21629"/>
    <w:rsid w:val="00C21C31"/>
    <w:rsid w:val="00C2207B"/>
    <w:rsid w:val="00C22280"/>
    <w:rsid w:val="00C225C8"/>
    <w:rsid w:val="00C22BB5"/>
    <w:rsid w:val="00C23EFD"/>
    <w:rsid w:val="00C24B63"/>
    <w:rsid w:val="00C24FA2"/>
    <w:rsid w:val="00C25432"/>
    <w:rsid w:val="00C258C1"/>
    <w:rsid w:val="00C27A4C"/>
    <w:rsid w:val="00C27F6E"/>
    <w:rsid w:val="00C30C96"/>
    <w:rsid w:val="00C32642"/>
    <w:rsid w:val="00C32F93"/>
    <w:rsid w:val="00C331C1"/>
    <w:rsid w:val="00C34306"/>
    <w:rsid w:val="00C34D64"/>
    <w:rsid w:val="00C35BB8"/>
    <w:rsid w:val="00C36307"/>
    <w:rsid w:val="00C43195"/>
    <w:rsid w:val="00C43CA4"/>
    <w:rsid w:val="00C463DB"/>
    <w:rsid w:val="00C46639"/>
    <w:rsid w:val="00C466A9"/>
    <w:rsid w:val="00C468CA"/>
    <w:rsid w:val="00C46A49"/>
    <w:rsid w:val="00C509F0"/>
    <w:rsid w:val="00C52559"/>
    <w:rsid w:val="00C55C8A"/>
    <w:rsid w:val="00C61CB7"/>
    <w:rsid w:val="00C6227A"/>
    <w:rsid w:val="00C63927"/>
    <w:rsid w:val="00C64A45"/>
    <w:rsid w:val="00C65A8F"/>
    <w:rsid w:val="00C65AF3"/>
    <w:rsid w:val="00C65C33"/>
    <w:rsid w:val="00C66591"/>
    <w:rsid w:val="00C728AB"/>
    <w:rsid w:val="00C733FA"/>
    <w:rsid w:val="00C7436C"/>
    <w:rsid w:val="00C74F20"/>
    <w:rsid w:val="00C75B30"/>
    <w:rsid w:val="00C75DA7"/>
    <w:rsid w:val="00C76CB7"/>
    <w:rsid w:val="00C770B9"/>
    <w:rsid w:val="00C80E87"/>
    <w:rsid w:val="00C81B34"/>
    <w:rsid w:val="00C8252A"/>
    <w:rsid w:val="00C82E25"/>
    <w:rsid w:val="00C83879"/>
    <w:rsid w:val="00C85ABE"/>
    <w:rsid w:val="00C87492"/>
    <w:rsid w:val="00C87F2C"/>
    <w:rsid w:val="00C91595"/>
    <w:rsid w:val="00C94A3E"/>
    <w:rsid w:val="00C961B2"/>
    <w:rsid w:val="00C961B6"/>
    <w:rsid w:val="00C965F3"/>
    <w:rsid w:val="00C96B3A"/>
    <w:rsid w:val="00C96C5D"/>
    <w:rsid w:val="00CA392C"/>
    <w:rsid w:val="00CB1559"/>
    <w:rsid w:val="00CB27FD"/>
    <w:rsid w:val="00CB351F"/>
    <w:rsid w:val="00CB4181"/>
    <w:rsid w:val="00CB5270"/>
    <w:rsid w:val="00CB6EAA"/>
    <w:rsid w:val="00CB7512"/>
    <w:rsid w:val="00CB7971"/>
    <w:rsid w:val="00CC1BA5"/>
    <w:rsid w:val="00CC2DE7"/>
    <w:rsid w:val="00CC2E8B"/>
    <w:rsid w:val="00CC3B36"/>
    <w:rsid w:val="00CC48BA"/>
    <w:rsid w:val="00CC515E"/>
    <w:rsid w:val="00CD0C6B"/>
    <w:rsid w:val="00CD24C6"/>
    <w:rsid w:val="00CD262F"/>
    <w:rsid w:val="00CD46F5"/>
    <w:rsid w:val="00CD4F55"/>
    <w:rsid w:val="00CD6CA1"/>
    <w:rsid w:val="00CD71E4"/>
    <w:rsid w:val="00CD7E80"/>
    <w:rsid w:val="00CE2977"/>
    <w:rsid w:val="00CE4426"/>
    <w:rsid w:val="00CE4CE7"/>
    <w:rsid w:val="00CE5B8F"/>
    <w:rsid w:val="00CE5EA8"/>
    <w:rsid w:val="00CE5F07"/>
    <w:rsid w:val="00CE7B13"/>
    <w:rsid w:val="00CE7B85"/>
    <w:rsid w:val="00CF0A79"/>
    <w:rsid w:val="00CF2653"/>
    <w:rsid w:val="00CF2A6F"/>
    <w:rsid w:val="00CF381B"/>
    <w:rsid w:val="00CF5062"/>
    <w:rsid w:val="00D01801"/>
    <w:rsid w:val="00D029DF"/>
    <w:rsid w:val="00D04305"/>
    <w:rsid w:val="00D0501C"/>
    <w:rsid w:val="00D05F00"/>
    <w:rsid w:val="00D06066"/>
    <w:rsid w:val="00D061F1"/>
    <w:rsid w:val="00D07C23"/>
    <w:rsid w:val="00D10241"/>
    <w:rsid w:val="00D105A3"/>
    <w:rsid w:val="00D11F24"/>
    <w:rsid w:val="00D14D61"/>
    <w:rsid w:val="00D158C3"/>
    <w:rsid w:val="00D168DB"/>
    <w:rsid w:val="00D20510"/>
    <w:rsid w:val="00D21D6B"/>
    <w:rsid w:val="00D21DE3"/>
    <w:rsid w:val="00D221EC"/>
    <w:rsid w:val="00D22997"/>
    <w:rsid w:val="00D2406D"/>
    <w:rsid w:val="00D25A35"/>
    <w:rsid w:val="00D2606A"/>
    <w:rsid w:val="00D2666D"/>
    <w:rsid w:val="00D26C10"/>
    <w:rsid w:val="00D32976"/>
    <w:rsid w:val="00D33405"/>
    <w:rsid w:val="00D357CD"/>
    <w:rsid w:val="00D3591A"/>
    <w:rsid w:val="00D35E22"/>
    <w:rsid w:val="00D365A4"/>
    <w:rsid w:val="00D40F50"/>
    <w:rsid w:val="00D42848"/>
    <w:rsid w:val="00D44747"/>
    <w:rsid w:val="00D4567B"/>
    <w:rsid w:val="00D4626D"/>
    <w:rsid w:val="00D46B40"/>
    <w:rsid w:val="00D46C37"/>
    <w:rsid w:val="00D51FB1"/>
    <w:rsid w:val="00D52235"/>
    <w:rsid w:val="00D52BB5"/>
    <w:rsid w:val="00D53973"/>
    <w:rsid w:val="00D54313"/>
    <w:rsid w:val="00D575B2"/>
    <w:rsid w:val="00D601F3"/>
    <w:rsid w:val="00D60BA9"/>
    <w:rsid w:val="00D60F75"/>
    <w:rsid w:val="00D622C6"/>
    <w:rsid w:val="00D62444"/>
    <w:rsid w:val="00D624C6"/>
    <w:rsid w:val="00D63BC7"/>
    <w:rsid w:val="00D63FC8"/>
    <w:rsid w:val="00D66D69"/>
    <w:rsid w:val="00D72A27"/>
    <w:rsid w:val="00D72CA8"/>
    <w:rsid w:val="00D7315D"/>
    <w:rsid w:val="00D7344C"/>
    <w:rsid w:val="00D743F9"/>
    <w:rsid w:val="00D755C4"/>
    <w:rsid w:val="00D76B92"/>
    <w:rsid w:val="00D775DE"/>
    <w:rsid w:val="00D80A8B"/>
    <w:rsid w:val="00D8123C"/>
    <w:rsid w:val="00D81944"/>
    <w:rsid w:val="00D82ACA"/>
    <w:rsid w:val="00D82F8A"/>
    <w:rsid w:val="00D8331E"/>
    <w:rsid w:val="00D84C37"/>
    <w:rsid w:val="00D84CF8"/>
    <w:rsid w:val="00D857FD"/>
    <w:rsid w:val="00D87563"/>
    <w:rsid w:val="00D87716"/>
    <w:rsid w:val="00D87B66"/>
    <w:rsid w:val="00D87B6E"/>
    <w:rsid w:val="00D90B72"/>
    <w:rsid w:val="00D90FAB"/>
    <w:rsid w:val="00D92196"/>
    <w:rsid w:val="00D93AE1"/>
    <w:rsid w:val="00D946F4"/>
    <w:rsid w:val="00D94B61"/>
    <w:rsid w:val="00D96CA6"/>
    <w:rsid w:val="00DA1247"/>
    <w:rsid w:val="00DA5CFB"/>
    <w:rsid w:val="00DB2603"/>
    <w:rsid w:val="00DB29F9"/>
    <w:rsid w:val="00DB2FC4"/>
    <w:rsid w:val="00DB40BD"/>
    <w:rsid w:val="00DB44F0"/>
    <w:rsid w:val="00DB5A42"/>
    <w:rsid w:val="00DB5CF6"/>
    <w:rsid w:val="00DB6045"/>
    <w:rsid w:val="00DB7618"/>
    <w:rsid w:val="00DB76E8"/>
    <w:rsid w:val="00DB7CEB"/>
    <w:rsid w:val="00DC04DA"/>
    <w:rsid w:val="00DC0FAF"/>
    <w:rsid w:val="00DC11C8"/>
    <w:rsid w:val="00DC460A"/>
    <w:rsid w:val="00DC6599"/>
    <w:rsid w:val="00DC6D20"/>
    <w:rsid w:val="00DC77F3"/>
    <w:rsid w:val="00DD12B6"/>
    <w:rsid w:val="00DD144D"/>
    <w:rsid w:val="00DD1E9D"/>
    <w:rsid w:val="00DD294F"/>
    <w:rsid w:val="00DD29ED"/>
    <w:rsid w:val="00DD4233"/>
    <w:rsid w:val="00DD4653"/>
    <w:rsid w:val="00DD4FD2"/>
    <w:rsid w:val="00DD5531"/>
    <w:rsid w:val="00DD57A2"/>
    <w:rsid w:val="00DD5DBC"/>
    <w:rsid w:val="00DD6062"/>
    <w:rsid w:val="00DD697A"/>
    <w:rsid w:val="00DD73BF"/>
    <w:rsid w:val="00DD7FA8"/>
    <w:rsid w:val="00DE0083"/>
    <w:rsid w:val="00DE0C83"/>
    <w:rsid w:val="00DE1749"/>
    <w:rsid w:val="00DE180B"/>
    <w:rsid w:val="00DE2483"/>
    <w:rsid w:val="00DE4841"/>
    <w:rsid w:val="00DE5AD3"/>
    <w:rsid w:val="00DE6623"/>
    <w:rsid w:val="00DE6929"/>
    <w:rsid w:val="00DF05E4"/>
    <w:rsid w:val="00DF0DF3"/>
    <w:rsid w:val="00DF2443"/>
    <w:rsid w:val="00DF2450"/>
    <w:rsid w:val="00DF27D6"/>
    <w:rsid w:val="00DF3517"/>
    <w:rsid w:val="00DF4342"/>
    <w:rsid w:val="00DF5A0F"/>
    <w:rsid w:val="00DF6661"/>
    <w:rsid w:val="00DF6FA8"/>
    <w:rsid w:val="00DF77EC"/>
    <w:rsid w:val="00DF7846"/>
    <w:rsid w:val="00E00667"/>
    <w:rsid w:val="00E00D3B"/>
    <w:rsid w:val="00E00E49"/>
    <w:rsid w:val="00E01818"/>
    <w:rsid w:val="00E0198D"/>
    <w:rsid w:val="00E02453"/>
    <w:rsid w:val="00E0470A"/>
    <w:rsid w:val="00E05056"/>
    <w:rsid w:val="00E056CA"/>
    <w:rsid w:val="00E058A0"/>
    <w:rsid w:val="00E06251"/>
    <w:rsid w:val="00E06496"/>
    <w:rsid w:val="00E067D4"/>
    <w:rsid w:val="00E06E97"/>
    <w:rsid w:val="00E100A1"/>
    <w:rsid w:val="00E1053C"/>
    <w:rsid w:val="00E10792"/>
    <w:rsid w:val="00E124AB"/>
    <w:rsid w:val="00E12C42"/>
    <w:rsid w:val="00E137A1"/>
    <w:rsid w:val="00E13A1F"/>
    <w:rsid w:val="00E14D53"/>
    <w:rsid w:val="00E14EA0"/>
    <w:rsid w:val="00E16E12"/>
    <w:rsid w:val="00E2012D"/>
    <w:rsid w:val="00E2217F"/>
    <w:rsid w:val="00E23299"/>
    <w:rsid w:val="00E235D5"/>
    <w:rsid w:val="00E24C5D"/>
    <w:rsid w:val="00E262FC"/>
    <w:rsid w:val="00E2643C"/>
    <w:rsid w:val="00E26F03"/>
    <w:rsid w:val="00E30579"/>
    <w:rsid w:val="00E30688"/>
    <w:rsid w:val="00E32417"/>
    <w:rsid w:val="00E35AB1"/>
    <w:rsid w:val="00E36035"/>
    <w:rsid w:val="00E366F3"/>
    <w:rsid w:val="00E36955"/>
    <w:rsid w:val="00E37F13"/>
    <w:rsid w:val="00E40531"/>
    <w:rsid w:val="00E4081D"/>
    <w:rsid w:val="00E40CDB"/>
    <w:rsid w:val="00E41166"/>
    <w:rsid w:val="00E42C19"/>
    <w:rsid w:val="00E43C34"/>
    <w:rsid w:val="00E43CEB"/>
    <w:rsid w:val="00E44067"/>
    <w:rsid w:val="00E44AE6"/>
    <w:rsid w:val="00E4562F"/>
    <w:rsid w:val="00E45D93"/>
    <w:rsid w:val="00E4617D"/>
    <w:rsid w:val="00E476DC"/>
    <w:rsid w:val="00E47DF9"/>
    <w:rsid w:val="00E5076E"/>
    <w:rsid w:val="00E519BF"/>
    <w:rsid w:val="00E523B0"/>
    <w:rsid w:val="00E526C4"/>
    <w:rsid w:val="00E532B9"/>
    <w:rsid w:val="00E54155"/>
    <w:rsid w:val="00E549D3"/>
    <w:rsid w:val="00E54C2B"/>
    <w:rsid w:val="00E56683"/>
    <w:rsid w:val="00E5769D"/>
    <w:rsid w:val="00E57ABD"/>
    <w:rsid w:val="00E61BF3"/>
    <w:rsid w:val="00E65087"/>
    <w:rsid w:val="00E66751"/>
    <w:rsid w:val="00E67142"/>
    <w:rsid w:val="00E672F7"/>
    <w:rsid w:val="00E70E6F"/>
    <w:rsid w:val="00E715B0"/>
    <w:rsid w:val="00E7256A"/>
    <w:rsid w:val="00E72E5F"/>
    <w:rsid w:val="00E73EBC"/>
    <w:rsid w:val="00E74DDA"/>
    <w:rsid w:val="00E76050"/>
    <w:rsid w:val="00E76C27"/>
    <w:rsid w:val="00E7714A"/>
    <w:rsid w:val="00E80808"/>
    <w:rsid w:val="00E81C3D"/>
    <w:rsid w:val="00E83650"/>
    <w:rsid w:val="00E8401C"/>
    <w:rsid w:val="00E849EC"/>
    <w:rsid w:val="00E850E6"/>
    <w:rsid w:val="00E85D68"/>
    <w:rsid w:val="00E87958"/>
    <w:rsid w:val="00E9015D"/>
    <w:rsid w:val="00E92EA4"/>
    <w:rsid w:val="00E93339"/>
    <w:rsid w:val="00E947D9"/>
    <w:rsid w:val="00E94BD5"/>
    <w:rsid w:val="00EA13AF"/>
    <w:rsid w:val="00EA481F"/>
    <w:rsid w:val="00EA48E0"/>
    <w:rsid w:val="00EA506F"/>
    <w:rsid w:val="00EA6A01"/>
    <w:rsid w:val="00EA6F31"/>
    <w:rsid w:val="00EA6F4E"/>
    <w:rsid w:val="00EB0A79"/>
    <w:rsid w:val="00EB14CE"/>
    <w:rsid w:val="00EB170E"/>
    <w:rsid w:val="00EB3938"/>
    <w:rsid w:val="00EB5D1F"/>
    <w:rsid w:val="00EB64FD"/>
    <w:rsid w:val="00EC2858"/>
    <w:rsid w:val="00EC37C9"/>
    <w:rsid w:val="00EC6172"/>
    <w:rsid w:val="00EC703D"/>
    <w:rsid w:val="00EC7AB4"/>
    <w:rsid w:val="00ED0BD3"/>
    <w:rsid w:val="00ED1CFE"/>
    <w:rsid w:val="00ED27DD"/>
    <w:rsid w:val="00ED2D01"/>
    <w:rsid w:val="00ED4C16"/>
    <w:rsid w:val="00ED64ED"/>
    <w:rsid w:val="00ED68AF"/>
    <w:rsid w:val="00EE0D95"/>
    <w:rsid w:val="00EE2E0E"/>
    <w:rsid w:val="00EE3F27"/>
    <w:rsid w:val="00EE444E"/>
    <w:rsid w:val="00EE6644"/>
    <w:rsid w:val="00EE6DF6"/>
    <w:rsid w:val="00EF0715"/>
    <w:rsid w:val="00EF0C42"/>
    <w:rsid w:val="00EF1FE1"/>
    <w:rsid w:val="00EF2827"/>
    <w:rsid w:val="00EF4898"/>
    <w:rsid w:val="00EF5912"/>
    <w:rsid w:val="00EF6F76"/>
    <w:rsid w:val="00EF70CD"/>
    <w:rsid w:val="00EF7D19"/>
    <w:rsid w:val="00F00EC4"/>
    <w:rsid w:val="00F01F4F"/>
    <w:rsid w:val="00F0521B"/>
    <w:rsid w:val="00F0524E"/>
    <w:rsid w:val="00F06417"/>
    <w:rsid w:val="00F071D0"/>
    <w:rsid w:val="00F11B69"/>
    <w:rsid w:val="00F13365"/>
    <w:rsid w:val="00F14C4B"/>
    <w:rsid w:val="00F15353"/>
    <w:rsid w:val="00F15636"/>
    <w:rsid w:val="00F15ED0"/>
    <w:rsid w:val="00F16517"/>
    <w:rsid w:val="00F17801"/>
    <w:rsid w:val="00F17C51"/>
    <w:rsid w:val="00F20C77"/>
    <w:rsid w:val="00F226F8"/>
    <w:rsid w:val="00F23D87"/>
    <w:rsid w:val="00F23D90"/>
    <w:rsid w:val="00F23EC9"/>
    <w:rsid w:val="00F2471F"/>
    <w:rsid w:val="00F24A58"/>
    <w:rsid w:val="00F2563B"/>
    <w:rsid w:val="00F25974"/>
    <w:rsid w:val="00F265C9"/>
    <w:rsid w:val="00F2783D"/>
    <w:rsid w:val="00F27FBE"/>
    <w:rsid w:val="00F309FB"/>
    <w:rsid w:val="00F318BC"/>
    <w:rsid w:val="00F31A1D"/>
    <w:rsid w:val="00F32438"/>
    <w:rsid w:val="00F33982"/>
    <w:rsid w:val="00F33DBB"/>
    <w:rsid w:val="00F342F3"/>
    <w:rsid w:val="00F34363"/>
    <w:rsid w:val="00F3541B"/>
    <w:rsid w:val="00F356A4"/>
    <w:rsid w:val="00F36E9E"/>
    <w:rsid w:val="00F40698"/>
    <w:rsid w:val="00F41764"/>
    <w:rsid w:val="00F4194B"/>
    <w:rsid w:val="00F421AA"/>
    <w:rsid w:val="00F42AC1"/>
    <w:rsid w:val="00F42C2D"/>
    <w:rsid w:val="00F43165"/>
    <w:rsid w:val="00F45603"/>
    <w:rsid w:val="00F45BDF"/>
    <w:rsid w:val="00F46455"/>
    <w:rsid w:val="00F46836"/>
    <w:rsid w:val="00F47851"/>
    <w:rsid w:val="00F53B6A"/>
    <w:rsid w:val="00F56CF8"/>
    <w:rsid w:val="00F574B1"/>
    <w:rsid w:val="00F575CD"/>
    <w:rsid w:val="00F57863"/>
    <w:rsid w:val="00F61D69"/>
    <w:rsid w:val="00F62FE0"/>
    <w:rsid w:val="00F64872"/>
    <w:rsid w:val="00F662B2"/>
    <w:rsid w:val="00F734E2"/>
    <w:rsid w:val="00F73BD8"/>
    <w:rsid w:val="00F74AE0"/>
    <w:rsid w:val="00F753B9"/>
    <w:rsid w:val="00F8175A"/>
    <w:rsid w:val="00F81E15"/>
    <w:rsid w:val="00F82EA9"/>
    <w:rsid w:val="00F838F9"/>
    <w:rsid w:val="00F840AD"/>
    <w:rsid w:val="00F84AFD"/>
    <w:rsid w:val="00F8741E"/>
    <w:rsid w:val="00F92597"/>
    <w:rsid w:val="00F92838"/>
    <w:rsid w:val="00F95567"/>
    <w:rsid w:val="00F95701"/>
    <w:rsid w:val="00F959EF"/>
    <w:rsid w:val="00F967EB"/>
    <w:rsid w:val="00F96F51"/>
    <w:rsid w:val="00F97644"/>
    <w:rsid w:val="00F97AD8"/>
    <w:rsid w:val="00FA020E"/>
    <w:rsid w:val="00FA0228"/>
    <w:rsid w:val="00FA04AC"/>
    <w:rsid w:val="00FA1C3B"/>
    <w:rsid w:val="00FA2140"/>
    <w:rsid w:val="00FA4032"/>
    <w:rsid w:val="00FA442A"/>
    <w:rsid w:val="00FA5221"/>
    <w:rsid w:val="00FA6403"/>
    <w:rsid w:val="00FA660A"/>
    <w:rsid w:val="00FA693C"/>
    <w:rsid w:val="00FA71BE"/>
    <w:rsid w:val="00FA783D"/>
    <w:rsid w:val="00FA7A82"/>
    <w:rsid w:val="00FB185D"/>
    <w:rsid w:val="00FB1D52"/>
    <w:rsid w:val="00FB2A9B"/>
    <w:rsid w:val="00FB2BD0"/>
    <w:rsid w:val="00FB2CBA"/>
    <w:rsid w:val="00FB365F"/>
    <w:rsid w:val="00FB3E3D"/>
    <w:rsid w:val="00FB60D4"/>
    <w:rsid w:val="00FB6414"/>
    <w:rsid w:val="00FB6800"/>
    <w:rsid w:val="00FB6850"/>
    <w:rsid w:val="00FC0BB7"/>
    <w:rsid w:val="00FC163D"/>
    <w:rsid w:val="00FC2806"/>
    <w:rsid w:val="00FC2E87"/>
    <w:rsid w:val="00FC497C"/>
    <w:rsid w:val="00FC52A9"/>
    <w:rsid w:val="00FC5870"/>
    <w:rsid w:val="00FC6BB1"/>
    <w:rsid w:val="00FD1AB3"/>
    <w:rsid w:val="00FD1BED"/>
    <w:rsid w:val="00FD3193"/>
    <w:rsid w:val="00FD36CE"/>
    <w:rsid w:val="00FD3F23"/>
    <w:rsid w:val="00FD51A5"/>
    <w:rsid w:val="00FD5DD1"/>
    <w:rsid w:val="00FD6BBB"/>
    <w:rsid w:val="00FD7741"/>
    <w:rsid w:val="00FD7BCD"/>
    <w:rsid w:val="00FE052D"/>
    <w:rsid w:val="00FE0696"/>
    <w:rsid w:val="00FE0A2F"/>
    <w:rsid w:val="00FE3183"/>
    <w:rsid w:val="00FE4B29"/>
    <w:rsid w:val="00FE55A0"/>
    <w:rsid w:val="00FF06AE"/>
    <w:rsid w:val="00FF0AF6"/>
    <w:rsid w:val="00FF25E8"/>
    <w:rsid w:val="00FF2864"/>
    <w:rsid w:val="00FF2C93"/>
    <w:rsid w:val="00FF2E61"/>
    <w:rsid w:val="00FF668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909090,#ce0031,#dcdcdc,#ddd,#dedede,#e5e5e5,#b70032,#dcddde"/>
    </o:shapedefaults>
    <o:shapelayout v:ext="edit">
      <o:idmap v:ext="edit" data="1"/>
    </o:shapelayout>
  </w:shapeDefaults>
  <w:decimalSymbol w:val=","/>
  <w:listSeparator w:val=";"/>
  <w14:docId w14:val="66646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9" w:qFormat="1"/>
    <w:lsdException w:name="index 1" w:uiPriority="99"/>
    <w:lsdException w:name="index 2" w:uiPriority="99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/>
    <w:lsdException w:name="toc 7" w:semiHidden="1"/>
    <w:lsdException w:name="toc 8" w:semiHidden="1"/>
    <w:lsdException w:name="Normal Indent" w:semiHidden="1"/>
    <w:lsdException w:name="footnote text" w:semiHidden="1"/>
    <w:lsdException w:name="caption" w:qFormat="1"/>
    <w:lsdException w:name="table of figures" w:uiPriority="99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/>
    <w:lsdException w:name="List Bullet 3" w:uiPriority="99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qFormat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semiHidden="1" w:uiPriority="22" w:qFormat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 List" w:uiPriority="99"/>
    <w:lsdException w:name="Table Grid" w:uiPriority="59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/>
  </w:latentStyles>
  <w:style w:type="paragraph" w:default="1" w:styleId="Standard">
    <w:name w:val="Normal"/>
    <w:semiHidden/>
    <w:rsid w:val="001144E1"/>
    <w:pPr>
      <w:suppressAutoHyphens/>
    </w:pPr>
  </w:style>
  <w:style w:type="paragraph" w:styleId="berschrift1">
    <w:name w:val="heading 1"/>
    <w:basedOn w:val="Standard"/>
    <w:next w:val="Textkrper"/>
    <w:link w:val="berschrift1Zchn"/>
    <w:uiPriority w:val="9"/>
    <w:qFormat/>
    <w:rsid w:val="00054EDC"/>
    <w:pPr>
      <w:keepNext/>
      <w:keepLines/>
      <w:pageBreakBefore/>
      <w:numPr>
        <w:numId w:val="2"/>
      </w:numPr>
      <w:spacing w:before="360"/>
      <w:outlineLvl w:val="0"/>
    </w:pPr>
    <w:rPr>
      <w:b/>
      <w:kern w:val="28"/>
      <w:position w:val="8"/>
      <w:sz w:val="28"/>
    </w:rPr>
  </w:style>
  <w:style w:type="paragraph" w:styleId="berschrift2">
    <w:name w:val="heading 2"/>
    <w:basedOn w:val="Standard"/>
    <w:next w:val="Textkrper"/>
    <w:link w:val="berschrift2Zchn"/>
    <w:qFormat/>
    <w:rsid w:val="00054EDC"/>
    <w:pPr>
      <w:keepNext/>
      <w:keepLines/>
      <w:numPr>
        <w:ilvl w:val="1"/>
        <w:numId w:val="2"/>
      </w:numPr>
      <w:spacing w:before="200"/>
      <w:outlineLvl w:val="1"/>
    </w:pPr>
    <w:rPr>
      <w:b/>
      <w:kern w:val="28"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72101C"/>
    <w:pPr>
      <w:keepNext/>
      <w:keepLines/>
      <w:numPr>
        <w:ilvl w:val="2"/>
        <w:numId w:val="2"/>
      </w:numPr>
      <w:spacing w:before="200"/>
      <w:outlineLvl w:val="2"/>
    </w:pPr>
    <w:rPr>
      <w:b/>
      <w:kern w:val="28"/>
      <w:sz w:val="22"/>
    </w:rPr>
  </w:style>
  <w:style w:type="paragraph" w:styleId="berschrift4">
    <w:name w:val="heading 4"/>
    <w:basedOn w:val="Standard"/>
    <w:next w:val="Textkrper"/>
    <w:link w:val="berschrift4Zchn"/>
    <w:rsid w:val="0072101C"/>
    <w:pPr>
      <w:keepNext/>
      <w:keepLines/>
      <w:numPr>
        <w:ilvl w:val="3"/>
        <w:numId w:val="2"/>
      </w:numPr>
      <w:spacing w:before="200"/>
      <w:outlineLvl w:val="3"/>
    </w:pPr>
    <w:rPr>
      <w:b/>
      <w:kern w:val="28"/>
      <w:sz w:val="22"/>
    </w:rPr>
  </w:style>
  <w:style w:type="paragraph" w:styleId="berschrift5">
    <w:name w:val="heading 5"/>
    <w:basedOn w:val="Standard"/>
    <w:next w:val="Textkrper"/>
    <w:link w:val="berschrift5Zchn"/>
    <w:rsid w:val="0072101C"/>
    <w:pPr>
      <w:keepNext/>
      <w:keepLines/>
      <w:numPr>
        <w:ilvl w:val="4"/>
        <w:numId w:val="2"/>
      </w:numPr>
      <w:spacing w:before="200"/>
      <w:outlineLvl w:val="4"/>
    </w:pPr>
    <w:rPr>
      <w:b/>
      <w:position w:val="8"/>
      <w:sz w:val="22"/>
    </w:rPr>
  </w:style>
  <w:style w:type="paragraph" w:styleId="berschrift6">
    <w:name w:val="heading 6"/>
    <w:basedOn w:val="Standard"/>
    <w:next w:val="Textkrper"/>
    <w:semiHidden/>
    <w:rsid w:val="00384C43"/>
    <w:pPr>
      <w:keepNext/>
      <w:numPr>
        <w:ilvl w:val="5"/>
        <w:numId w:val="2"/>
      </w:numPr>
      <w:spacing w:before="120" w:after="80"/>
      <w:outlineLvl w:val="5"/>
    </w:pPr>
    <w:rPr>
      <w:b/>
      <w:kern w:val="28"/>
    </w:rPr>
  </w:style>
  <w:style w:type="paragraph" w:styleId="berschrift7">
    <w:name w:val="heading 7"/>
    <w:basedOn w:val="Standard"/>
    <w:next w:val="Textkrper"/>
    <w:semiHidden/>
    <w:rsid w:val="00384C43"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berschrift8">
    <w:name w:val="heading 8"/>
    <w:basedOn w:val="Standard"/>
    <w:next w:val="Textkrper"/>
    <w:semiHidden/>
    <w:rsid w:val="00384C43"/>
    <w:pPr>
      <w:keepNext/>
      <w:numPr>
        <w:ilvl w:val="7"/>
        <w:numId w:val="2"/>
      </w:numPr>
      <w:spacing w:before="80" w:after="60"/>
      <w:outlineLvl w:val="7"/>
    </w:pPr>
    <w:rPr>
      <w:b/>
      <w:kern w:val="28"/>
    </w:rPr>
  </w:style>
  <w:style w:type="paragraph" w:styleId="berschrift9">
    <w:name w:val="heading 9"/>
    <w:basedOn w:val="Standard"/>
    <w:next w:val="Textkrper"/>
    <w:link w:val="berschrift9Zchn"/>
    <w:qFormat/>
    <w:rsid w:val="00FE0696"/>
    <w:pPr>
      <w:spacing w:before="160" w:after="240"/>
      <w:outlineLvl w:val="8"/>
    </w:pPr>
    <w:rPr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B405F"/>
    <w:pPr>
      <w:suppressAutoHyphens w:val="0"/>
      <w:spacing w:before="120" w:after="80" w:line="259" w:lineRule="auto"/>
      <w:jc w:val="both"/>
    </w:pPr>
  </w:style>
  <w:style w:type="paragraph" w:styleId="Abbildungsverzeichnis">
    <w:name w:val="table of figures"/>
    <w:basedOn w:val="Standard"/>
    <w:next w:val="Textkrper"/>
    <w:link w:val="AbbildungsverzeichnisZchn"/>
    <w:autoRedefine/>
    <w:uiPriority w:val="99"/>
    <w:rsid w:val="00B53091"/>
    <w:pPr>
      <w:tabs>
        <w:tab w:val="left" w:pos="1701"/>
        <w:tab w:val="right" w:leader="dot" w:pos="9072"/>
      </w:tabs>
      <w:spacing w:before="80"/>
      <w:ind w:left="2835" w:hanging="2835"/>
    </w:pPr>
    <w:rPr>
      <w:noProof/>
      <w:szCs w:val="24"/>
    </w:rPr>
  </w:style>
  <w:style w:type="paragraph" w:styleId="Aufzhlungszeichen2">
    <w:name w:val="List Bullet 2"/>
    <w:basedOn w:val="Aufzhlungszeichen"/>
    <w:uiPriority w:val="99"/>
    <w:rsid w:val="00E47DF9"/>
    <w:pPr>
      <w:numPr>
        <w:ilvl w:val="1"/>
      </w:numPr>
    </w:pPr>
  </w:style>
  <w:style w:type="paragraph" w:styleId="Sprechblasentext">
    <w:name w:val="Balloon Text"/>
    <w:basedOn w:val="Standard"/>
    <w:link w:val="SprechblasentextZchn"/>
    <w:semiHidden/>
    <w:rsid w:val="007E5D49"/>
    <w:rPr>
      <w:rFonts w:cs="Tahoma"/>
      <w:noProof/>
      <w:szCs w:val="16"/>
    </w:rPr>
  </w:style>
  <w:style w:type="paragraph" w:styleId="Aufzhlungszeichen3">
    <w:name w:val="List Bullet 3"/>
    <w:basedOn w:val="Aufzhlungszeichen2"/>
    <w:uiPriority w:val="99"/>
    <w:rsid w:val="00E47DF9"/>
    <w:pPr>
      <w:numPr>
        <w:ilvl w:val="2"/>
      </w:numPr>
    </w:pPr>
  </w:style>
  <w:style w:type="paragraph" w:styleId="Beschriftung">
    <w:name w:val="caption"/>
    <w:basedOn w:val="Standard"/>
    <w:next w:val="Textkrper"/>
    <w:qFormat/>
    <w:rsid w:val="00E66751"/>
    <w:pPr>
      <w:keepLines/>
      <w:tabs>
        <w:tab w:val="left" w:pos="1077"/>
      </w:tabs>
      <w:spacing w:before="120" w:after="100" w:afterAutospacing="1"/>
      <w:ind w:left="924" w:hanging="924"/>
      <w:contextualSpacing/>
    </w:pPr>
    <w:rPr>
      <w:sz w:val="16"/>
    </w:rPr>
  </w:style>
  <w:style w:type="character" w:styleId="Hyperlink">
    <w:name w:val="Hyperlink"/>
    <w:basedOn w:val="Absatz-Standardschriftart"/>
    <w:uiPriority w:val="99"/>
    <w:rsid w:val="00BD3E12"/>
    <w:rPr>
      <w:color w:val="auto"/>
      <w:u w:val="dotted"/>
    </w:rPr>
  </w:style>
  <w:style w:type="paragraph" w:styleId="Listennummer">
    <w:name w:val="List Number"/>
    <w:basedOn w:val="Textkrper"/>
    <w:qFormat/>
    <w:rsid w:val="00101904"/>
    <w:pPr>
      <w:numPr>
        <w:numId w:val="8"/>
      </w:numPr>
    </w:pPr>
  </w:style>
  <w:style w:type="paragraph" w:styleId="Listennummer2">
    <w:name w:val="List Number 2"/>
    <w:basedOn w:val="Listennummer"/>
    <w:rsid w:val="00532A8A"/>
    <w:pPr>
      <w:numPr>
        <w:ilvl w:val="1"/>
      </w:numPr>
    </w:pPr>
  </w:style>
  <w:style w:type="paragraph" w:styleId="Listennummer3">
    <w:name w:val="List Number 3"/>
    <w:basedOn w:val="Listennummer2"/>
    <w:rsid w:val="00532A8A"/>
    <w:pPr>
      <w:numPr>
        <w:ilvl w:val="2"/>
      </w:numPr>
    </w:pPr>
  </w:style>
  <w:style w:type="paragraph" w:styleId="Listennummer4">
    <w:name w:val="List Number 4"/>
    <w:basedOn w:val="Listennummer3"/>
    <w:rsid w:val="00101904"/>
    <w:pPr>
      <w:numPr>
        <w:ilvl w:val="3"/>
      </w:numPr>
    </w:pPr>
  </w:style>
  <w:style w:type="character" w:customStyle="1" w:styleId="SprechblasentextZchn">
    <w:name w:val="Sprechblasentext Zchn"/>
    <w:basedOn w:val="Absatz-Standardschriftart"/>
    <w:link w:val="Sprechblasentext"/>
    <w:semiHidden/>
    <w:rsid w:val="007E5D49"/>
    <w:rPr>
      <w:rFonts w:cs="Tahoma"/>
      <w:noProof/>
      <w:szCs w:val="16"/>
      <w:lang w:val="en-US"/>
    </w:rPr>
  </w:style>
  <w:style w:type="paragraph" w:customStyle="1" w:styleId="TableText">
    <w:name w:val="Table Text"/>
    <w:basedOn w:val="Textkrper"/>
    <w:link w:val="TableTextChar"/>
    <w:semiHidden/>
    <w:qFormat/>
    <w:rsid w:val="001B405F"/>
    <w:pPr>
      <w:spacing w:before="80" w:after="120"/>
    </w:pPr>
  </w:style>
  <w:style w:type="character" w:customStyle="1" w:styleId="TableTextChar">
    <w:name w:val="Table Text Char"/>
    <w:basedOn w:val="Absatz-Standardschriftart"/>
    <w:link w:val="TableText"/>
    <w:semiHidden/>
    <w:rsid w:val="008A5913"/>
  </w:style>
  <w:style w:type="paragraph" w:customStyle="1" w:styleId="TableHeading">
    <w:name w:val="Table Heading"/>
    <w:basedOn w:val="Standard"/>
    <w:next w:val="TableText"/>
    <w:semiHidden/>
    <w:qFormat/>
    <w:rsid w:val="00812777"/>
    <w:pPr>
      <w:keepNext/>
      <w:spacing w:before="40" w:after="60"/>
    </w:pPr>
    <w:rPr>
      <w:b/>
    </w:rPr>
  </w:style>
  <w:style w:type="paragraph" w:styleId="Verzeichnis1">
    <w:name w:val="toc 1"/>
    <w:basedOn w:val="Standard"/>
    <w:next w:val="Standard"/>
    <w:uiPriority w:val="39"/>
    <w:rsid w:val="006C2D1B"/>
    <w:pPr>
      <w:keepNext/>
      <w:tabs>
        <w:tab w:val="left" w:pos="284"/>
        <w:tab w:val="right" w:leader="dot" w:pos="9072"/>
      </w:tabs>
      <w:spacing w:before="360"/>
      <w:ind w:left="284" w:right="992" w:hanging="284"/>
    </w:pPr>
    <w:rPr>
      <w:b/>
      <w:noProof/>
      <w:szCs w:val="24"/>
    </w:rPr>
  </w:style>
  <w:style w:type="paragraph" w:styleId="Verzeichnis2">
    <w:name w:val="toc 2"/>
    <w:basedOn w:val="Standard"/>
    <w:next w:val="Standard"/>
    <w:uiPriority w:val="39"/>
    <w:rsid w:val="00CD71E4"/>
    <w:pPr>
      <w:tabs>
        <w:tab w:val="left" w:pos="851"/>
        <w:tab w:val="right" w:leader="dot" w:pos="9072"/>
      </w:tabs>
      <w:spacing w:before="80"/>
      <w:ind w:left="851" w:right="992" w:hanging="567"/>
    </w:pPr>
    <w:rPr>
      <w:noProof/>
      <w:szCs w:val="24"/>
    </w:rPr>
  </w:style>
  <w:style w:type="paragraph" w:styleId="Verzeichnis3">
    <w:name w:val="toc 3"/>
    <w:basedOn w:val="Standard"/>
    <w:next w:val="Standard"/>
    <w:uiPriority w:val="39"/>
    <w:rsid w:val="001917D9"/>
    <w:pPr>
      <w:tabs>
        <w:tab w:val="left" w:pos="1418"/>
        <w:tab w:val="right" w:leader="dot" w:pos="9072"/>
      </w:tabs>
      <w:spacing w:before="80"/>
      <w:ind w:left="1418" w:right="851" w:hanging="851"/>
    </w:pPr>
    <w:rPr>
      <w:noProof/>
      <w:szCs w:val="24"/>
    </w:rPr>
  </w:style>
  <w:style w:type="paragraph" w:styleId="Verzeichnis4">
    <w:name w:val="toc 4"/>
    <w:basedOn w:val="Standard"/>
    <w:next w:val="Standard"/>
    <w:uiPriority w:val="39"/>
    <w:rsid w:val="00091B5B"/>
    <w:pPr>
      <w:tabs>
        <w:tab w:val="left" w:pos="2041"/>
        <w:tab w:val="right" w:leader="dot" w:pos="9072"/>
      </w:tabs>
      <w:spacing w:before="80"/>
      <w:ind w:left="1872" w:right="851" w:hanging="1021"/>
    </w:pPr>
    <w:rPr>
      <w:noProof/>
      <w:szCs w:val="24"/>
    </w:rPr>
  </w:style>
  <w:style w:type="character" w:styleId="BesuchterHyperlink">
    <w:name w:val="FollowedHyperlink"/>
    <w:basedOn w:val="Absatz-Standardschriftart"/>
    <w:semiHidden/>
    <w:rsid w:val="00C961B6"/>
    <w:rPr>
      <w:color w:val="auto"/>
      <w:u w:val="dotted"/>
    </w:rPr>
  </w:style>
  <w:style w:type="table" w:styleId="Tabellenraster">
    <w:name w:val="Table Grid"/>
    <w:basedOn w:val="NormaleTabelle"/>
    <w:uiPriority w:val="59"/>
    <w:rsid w:val="00E519BF"/>
    <w:pPr>
      <w:jc w:val="both"/>
    </w:pPr>
    <w:rPr>
      <w:rFonts w:ascii="Arial" w:hAnsi="Arial"/>
    </w:rPr>
    <w:tblPr/>
  </w:style>
  <w:style w:type="paragraph" w:styleId="Aufzhlungszeichen">
    <w:name w:val="List Bullet"/>
    <w:basedOn w:val="Textkrper"/>
    <w:qFormat/>
    <w:rsid w:val="00D221EC"/>
    <w:pPr>
      <w:numPr>
        <w:numId w:val="27"/>
      </w:numPr>
    </w:pPr>
  </w:style>
  <w:style w:type="paragraph" w:styleId="Untertitel">
    <w:name w:val="Subtitle"/>
    <w:basedOn w:val="Standard"/>
    <w:next w:val="Standard"/>
    <w:semiHidden/>
    <w:rsid w:val="006E4B96"/>
    <w:pPr>
      <w:spacing w:before="400" w:after="220"/>
    </w:pPr>
    <w:rPr>
      <w:sz w:val="40"/>
    </w:rPr>
  </w:style>
  <w:style w:type="table" w:customStyle="1" w:styleId="Tabelle1">
    <w:name w:val="Tabelle1"/>
    <w:basedOn w:val="NormaleTabelle"/>
    <w:rsid w:val="00E519BF"/>
    <w:rPr>
      <w:rFonts w:ascii="Arial" w:hAnsi="Arial"/>
    </w:rPr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character" w:customStyle="1" w:styleId="TextkrperZchn">
    <w:name w:val="Textkörper Zchn"/>
    <w:basedOn w:val="Absatz-Standardschriftart"/>
    <w:link w:val="Textkrper"/>
    <w:rsid w:val="001B405F"/>
    <w:rPr>
      <w:lang w:val="en-US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semiHidden/>
    <w:rsid w:val="0014413D"/>
    <w:rPr>
      <w:rFonts w:ascii="Calibri" w:hAnsi="Calibri"/>
      <w:noProof/>
      <w:kern w:val="16"/>
      <w:sz w:val="22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413D"/>
    <w:rPr>
      <w:rFonts w:ascii="Calibri" w:hAnsi="Calibri"/>
      <w:b/>
      <w:kern w:val="28"/>
      <w:position w:val="8"/>
      <w:sz w:val="28"/>
      <w:lang w:val="en-US"/>
    </w:rPr>
  </w:style>
  <w:style w:type="numbering" w:customStyle="1" w:styleId="NumberedList">
    <w:name w:val="Numbered List"/>
    <w:basedOn w:val="KeineListe"/>
    <w:uiPriority w:val="99"/>
    <w:rsid w:val="00101904"/>
    <w:pPr>
      <w:numPr>
        <w:numId w:val="8"/>
      </w:numPr>
    </w:pPr>
  </w:style>
  <w:style w:type="numbering" w:styleId="1ai">
    <w:name w:val="Outline List 1"/>
    <w:basedOn w:val="KeineListe"/>
    <w:rsid w:val="00801C81"/>
    <w:pPr>
      <w:numPr>
        <w:numId w:val="9"/>
      </w:numPr>
    </w:pPr>
  </w:style>
  <w:style w:type="numbering" w:customStyle="1" w:styleId="Heading">
    <w:name w:val="Heading"/>
    <w:uiPriority w:val="99"/>
    <w:rsid w:val="00384C43"/>
    <w:pPr>
      <w:numPr>
        <w:numId w:val="2"/>
      </w:numPr>
    </w:pPr>
  </w:style>
  <w:style w:type="character" w:customStyle="1" w:styleId="berschrift3Zchn">
    <w:name w:val="Überschrift 3 Zchn"/>
    <w:link w:val="berschrift3"/>
    <w:rsid w:val="0072101C"/>
    <w:rPr>
      <w:b/>
      <w:kern w:val="28"/>
      <w:sz w:val="22"/>
    </w:rPr>
  </w:style>
  <w:style w:type="paragraph" w:styleId="Aufzhlungszeichen4">
    <w:name w:val="List Bullet 4"/>
    <w:basedOn w:val="Aufzhlungszeichen3"/>
    <w:rsid w:val="00E47DF9"/>
    <w:pPr>
      <w:numPr>
        <w:ilvl w:val="3"/>
      </w:numPr>
    </w:pPr>
  </w:style>
  <w:style w:type="paragraph" w:styleId="Aufzhlungszeichen5">
    <w:name w:val="List Bullet 5"/>
    <w:basedOn w:val="Aufzhlungszeichen4"/>
    <w:rsid w:val="00E47DF9"/>
    <w:pPr>
      <w:numPr>
        <w:ilvl w:val="4"/>
      </w:numPr>
    </w:pPr>
  </w:style>
  <w:style w:type="paragraph" w:styleId="Listenfortsetzung">
    <w:name w:val="List Continue"/>
    <w:basedOn w:val="Textkrper"/>
    <w:qFormat/>
    <w:rsid w:val="000B4B81"/>
    <w:pPr>
      <w:numPr>
        <w:numId w:val="19"/>
      </w:numPr>
    </w:pPr>
  </w:style>
  <w:style w:type="paragraph" w:styleId="Titel">
    <w:name w:val="Title"/>
    <w:basedOn w:val="Standard"/>
    <w:next w:val="Untertitel"/>
    <w:link w:val="TitelZchn"/>
    <w:semiHidden/>
    <w:rsid w:val="00934D7F"/>
    <w:pPr>
      <w:keepNext/>
      <w:tabs>
        <w:tab w:val="left" w:pos="357"/>
        <w:tab w:val="left" w:pos="924"/>
        <w:tab w:val="left" w:pos="1491"/>
      </w:tabs>
      <w:suppressAutoHyphens w:val="0"/>
      <w:spacing w:before="4560" w:after="120"/>
    </w:pPr>
    <w:rPr>
      <w:b/>
      <w:iCs/>
      <w:sz w:val="48"/>
    </w:rPr>
  </w:style>
  <w:style w:type="character" w:customStyle="1" w:styleId="TitelZchn">
    <w:name w:val="Titel Zchn"/>
    <w:basedOn w:val="Absatz-Standardschriftart"/>
    <w:link w:val="Titel"/>
    <w:semiHidden/>
    <w:rsid w:val="0014413D"/>
    <w:rPr>
      <w:rFonts w:ascii="Calibri" w:hAnsi="Calibri"/>
      <w:b/>
      <w:iCs/>
      <w:kern w:val="16"/>
      <w:sz w:val="48"/>
      <w:lang w:val="en-US"/>
    </w:rPr>
  </w:style>
  <w:style w:type="paragraph" w:styleId="Listennummer5">
    <w:name w:val="List Number 5"/>
    <w:basedOn w:val="Listennummer4"/>
    <w:rsid w:val="00532A8A"/>
    <w:pPr>
      <w:numPr>
        <w:ilvl w:val="4"/>
      </w:numPr>
    </w:pPr>
  </w:style>
  <w:style w:type="paragraph" w:styleId="Kopfzeile">
    <w:name w:val="header"/>
    <w:basedOn w:val="Standard"/>
    <w:link w:val="KopfzeileZchn"/>
    <w:semiHidden/>
    <w:rsid w:val="000A3E66"/>
    <w:pPr>
      <w:tabs>
        <w:tab w:val="center" w:pos="4536"/>
        <w:tab w:val="right" w:pos="9072"/>
      </w:tabs>
    </w:pPr>
    <w:rPr>
      <w:b/>
      <w:color w:val="A6A6A6" w:themeColor="background1" w:themeShade="A6"/>
      <w:sz w:val="28"/>
    </w:rPr>
  </w:style>
  <w:style w:type="character" w:customStyle="1" w:styleId="KopfzeileZchn">
    <w:name w:val="Kopfzeile Zchn"/>
    <w:basedOn w:val="Absatz-Standardschriftart"/>
    <w:link w:val="Kopfzeile"/>
    <w:semiHidden/>
    <w:rsid w:val="000A3E66"/>
    <w:rPr>
      <w:b/>
      <w:color w:val="A6A6A6" w:themeColor="background1" w:themeShade="A6"/>
      <w:sz w:val="28"/>
      <w:lang w:val="en-US"/>
    </w:rPr>
  </w:style>
  <w:style w:type="paragraph" w:styleId="Fuzeile">
    <w:name w:val="footer"/>
    <w:basedOn w:val="Standard"/>
    <w:link w:val="FuzeileZchn"/>
    <w:semiHidden/>
    <w:rsid w:val="005E6E9C"/>
    <w:pPr>
      <w:tabs>
        <w:tab w:val="left" w:pos="1701"/>
        <w:tab w:val="center" w:pos="4536"/>
        <w:tab w:val="right" w:pos="9072"/>
      </w:tabs>
      <w:ind w:right="-993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14413D"/>
    <w:rPr>
      <w:rFonts w:ascii="Calibri" w:hAnsi="Calibri"/>
      <w:kern w:val="16"/>
      <w:sz w:val="16"/>
      <w:lang w:val="en-US"/>
    </w:rPr>
  </w:style>
  <w:style w:type="character" w:styleId="Seitenzahl">
    <w:name w:val="page number"/>
    <w:semiHidden/>
    <w:rsid w:val="00EE3F27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5C5B50"/>
    <w:rPr>
      <w:color w:val="808080"/>
    </w:rPr>
  </w:style>
  <w:style w:type="paragraph" w:styleId="Verzeichnis5">
    <w:name w:val="toc 5"/>
    <w:basedOn w:val="Standard"/>
    <w:next w:val="Standard"/>
    <w:autoRedefine/>
    <w:uiPriority w:val="39"/>
    <w:semiHidden/>
    <w:rsid w:val="00D52BB5"/>
    <w:pPr>
      <w:tabs>
        <w:tab w:val="right" w:leader="dot" w:pos="9062"/>
      </w:tabs>
      <w:spacing w:after="100"/>
      <w:ind w:left="880"/>
    </w:pPr>
  </w:style>
  <w:style w:type="paragraph" w:styleId="Inhaltsverzeichnisberschrift">
    <w:name w:val="TOC Heading"/>
    <w:basedOn w:val="berschrift5"/>
    <w:next w:val="Standard"/>
    <w:uiPriority w:val="39"/>
    <w:semiHidden/>
    <w:rsid w:val="006063F8"/>
  </w:style>
  <w:style w:type="paragraph" w:styleId="Verzeichnis9">
    <w:name w:val="toc 9"/>
    <w:basedOn w:val="Standard"/>
    <w:next w:val="Standard"/>
    <w:autoRedefine/>
    <w:semiHidden/>
    <w:rsid w:val="00682B67"/>
    <w:pPr>
      <w:spacing w:after="100"/>
      <w:ind w:left="1760"/>
    </w:pPr>
  </w:style>
  <w:style w:type="paragraph" w:styleId="Listenfortsetzung2">
    <w:name w:val="List Continue 2"/>
    <w:basedOn w:val="Listenfortsetzung"/>
    <w:rsid w:val="00960A07"/>
    <w:pPr>
      <w:numPr>
        <w:ilvl w:val="1"/>
      </w:numPr>
    </w:pPr>
  </w:style>
  <w:style w:type="paragraph" w:styleId="Listenfortsetzung3">
    <w:name w:val="List Continue 3"/>
    <w:basedOn w:val="Listenfortsetzung2"/>
    <w:rsid w:val="00960A07"/>
    <w:pPr>
      <w:numPr>
        <w:ilvl w:val="2"/>
      </w:numPr>
    </w:pPr>
  </w:style>
  <w:style w:type="paragraph" w:styleId="berarbeitung">
    <w:name w:val="Revision"/>
    <w:hidden/>
    <w:uiPriority w:val="99"/>
    <w:semiHidden/>
    <w:rsid w:val="002B7BFF"/>
    <w:rPr>
      <w:kern w:val="16"/>
      <w:lang w:val="en-US"/>
    </w:rPr>
  </w:style>
  <w:style w:type="paragraph" w:styleId="Index1">
    <w:name w:val="index 1"/>
    <w:basedOn w:val="Standard"/>
    <w:next w:val="Textkrper"/>
    <w:autoRedefine/>
    <w:uiPriority w:val="99"/>
    <w:semiHidden/>
    <w:rsid w:val="006E3394"/>
    <w:pPr>
      <w:tabs>
        <w:tab w:val="left" w:pos="2835"/>
      </w:tabs>
      <w:spacing w:before="80"/>
      <w:ind w:left="2835" w:hanging="2835"/>
    </w:pPr>
    <w:rPr>
      <w:noProof/>
    </w:rPr>
  </w:style>
  <w:style w:type="paragraph" w:styleId="Index2">
    <w:name w:val="index 2"/>
    <w:basedOn w:val="Standard"/>
    <w:next w:val="Standard"/>
    <w:autoRedefine/>
    <w:uiPriority w:val="99"/>
    <w:semiHidden/>
    <w:rsid w:val="00340183"/>
    <w:pPr>
      <w:tabs>
        <w:tab w:val="right" w:leader="dot" w:pos="9072"/>
      </w:tabs>
      <w:ind w:left="568" w:right="992" w:hanging="284"/>
    </w:pPr>
  </w:style>
  <w:style w:type="paragraph" w:styleId="Indexberschrift">
    <w:name w:val="index heading"/>
    <w:basedOn w:val="berschrift5"/>
    <w:next w:val="Index1"/>
    <w:semiHidden/>
    <w:rsid w:val="004A47A3"/>
  </w:style>
  <w:style w:type="character" w:styleId="Kommentarzeichen">
    <w:name w:val="annotation reference"/>
    <w:basedOn w:val="Absatz-Standardschriftart"/>
    <w:semiHidden/>
    <w:rsid w:val="0023671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7E5D49"/>
    <w:rPr>
      <w:noProof/>
    </w:rPr>
  </w:style>
  <w:style w:type="character" w:customStyle="1" w:styleId="KommentartextZchn">
    <w:name w:val="Kommentartext Zchn"/>
    <w:basedOn w:val="Absatz-Standardschriftart"/>
    <w:link w:val="Kommentartext"/>
    <w:semiHidden/>
    <w:rsid w:val="007E5D49"/>
    <w:rPr>
      <w:noProof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3575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4413D"/>
    <w:rPr>
      <w:rFonts w:ascii="Calibri" w:hAnsi="Calibri"/>
      <w:b/>
      <w:bCs/>
      <w:noProof/>
      <w:kern w:val="16"/>
      <w:sz w:val="22"/>
      <w:lang w:val="en-US"/>
    </w:rPr>
  </w:style>
  <w:style w:type="numbering" w:styleId="111111">
    <w:name w:val="Outline List 2"/>
    <w:basedOn w:val="KeineListe"/>
    <w:rsid w:val="00EF0715"/>
    <w:pPr>
      <w:numPr>
        <w:numId w:val="7"/>
      </w:numPr>
    </w:pPr>
  </w:style>
  <w:style w:type="paragraph" w:styleId="Listenfortsetzung4">
    <w:name w:val="List Continue 4"/>
    <w:basedOn w:val="Listenfortsetzung3"/>
    <w:rsid w:val="00960A07"/>
    <w:pPr>
      <w:numPr>
        <w:ilvl w:val="3"/>
      </w:numPr>
    </w:pPr>
  </w:style>
  <w:style w:type="paragraph" w:styleId="Listenfortsetzung5">
    <w:name w:val="List Continue 5"/>
    <w:basedOn w:val="Listenfortsetzung4"/>
    <w:rsid w:val="00960A07"/>
    <w:pPr>
      <w:numPr>
        <w:ilvl w:val="4"/>
      </w:numPr>
    </w:pPr>
  </w:style>
  <w:style w:type="paragraph" w:styleId="Makrotext">
    <w:name w:val="macro"/>
    <w:link w:val="MakrotextZchn"/>
    <w:qFormat/>
    <w:rsid w:val="00160012"/>
    <w:pPr>
      <w:tabs>
        <w:tab w:val="left" w:pos="397"/>
        <w:tab w:val="left" w:pos="794"/>
        <w:tab w:val="left" w:pos="1191"/>
        <w:tab w:val="left" w:pos="1588"/>
        <w:tab w:val="left" w:pos="1985"/>
      </w:tabs>
      <w:suppressAutoHyphens/>
    </w:pPr>
    <w:rPr>
      <w:rFonts w:ascii="Courier New" w:hAnsi="Courier New" w:cs="Consolas"/>
      <w:noProof/>
      <w:kern w:val="16"/>
      <w:sz w:val="18"/>
      <w:lang w:val="en-US"/>
    </w:rPr>
  </w:style>
  <w:style w:type="character" w:customStyle="1" w:styleId="MakrotextZchn">
    <w:name w:val="Makrotext Zchn"/>
    <w:basedOn w:val="Absatz-Standardschriftart"/>
    <w:link w:val="Makrotext"/>
    <w:rsid w:val="00160012"/>
    <w:rPr>
      <w:rFonts w:ascii="Courier New" w:hAnsi="Courier New" w:cs="Consolas"/>
      <w:noProof/>
      <w:kern w:val="16"/>
      <w:sz w:val="18"/>
      <w:lang w:val="en-US"/>
    </w:rPr>
  </w:style>
  <w:style w:type="paragraph" w:customStyle="1" w:styleId="Hint">
    <w:name w:val="Hint"/>
    <w:basedOn w:val="Textkrper"/>
    <w:link w:val="HintChar"/>
    <w:qFormat/>
    <w:rsid w:val="002502BC"/>
    <w:pPr>
      <w:keepLines/>
      <w:pBdr>
        <w:top w:val="single" w:sz="4" w:space="2" w:color="BFBFBF" w:themeColor="background1" w:themeShade="BF"/>
        <w:bottom w:val="single" w:sz="4" w:space="2" w:color="BFBFBF" w:themeColor="background1" w:themeShade="BF"/>
      </w:pBdr>
      <w:shd w:val="clear" w:color="auto" w:fill="E6E6E6"/>
    </w:pPr>
    <w:rPr>
      <w:i/>
    </w:rPr>
  </w:style>
  <w:style w:type="character" w:customStyle="1" w:styleId="HintChar">
    <w:name w:val="Hint Char"/>
    <w:basedOn w:val="TextkrperZchn"/>
    <w:link w:val="Hint"/>
    <w:rsid w:val="002502BC"/>
    <w:rPr>
      <w:i/>
      <w:shd w:val="clear" w:color="auto" w:fill="E6E6E6"/>
      <w:lang w:val="en-US"/>
    </w:rPr>
  </w:style>
  <w:style w:type="numbering" w:customStyle="1" w:styleId="ListContinuation">
    <w:name w:val="List Continuation"/>
    <w:basedOn w:val="KeineListe"/>
    <w:uiPriority w:val="99"/>
    <w:rsid w:val="000B4B81"/>
    <w:pPr>
      <w:numPr>
        <w:numId w:val="19"/>
      </w:numPr>
    </w:pPr>
  </w:style>
  <w:style w:type="numbering" w:customStyle="1" w:styleId="BulletList">
    <w:name w:val="Bullet List"/>
    <w:basedOn w:val="KeineListe"/>
    <w:next w:val="KeineListe"/>
    <w:uiPriority w:val="99"/>
    <w:rsid w:val="00D221EC"/>
    <w:pPr>
      <w:numPr>
        <w:numId w:val="27"/>
      </w:numPr>
    </w:pPr>
  </w:style>
  <w:style w:type="paragraph" w:styleId="Listenabsatz">
    <w:name w:val="List Paragraph"/>
    <w:basedOn w:val="Standard"/>
    <w:uiPriority w:val="34"/>
    <w:qFormat/>
    <w:rsid w:val="00D221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5A6D41"/>
    <w:rPr>
      <w:b/>
      <w:kern w:val="28"/>
      <w:sz w:val="24"/>
    </w:rPr>
  </w:style>
  <w:style w:type="character" w:customStyle="1" w:styleId="berschrift4Zchn">
    <w:name w:val="Überschrift 4 Zchn"/>
    <w:basedOn w:val="Absatz-Standardschriftart"/>
    <w:link w:val="berschrift4"/>
    <w:rsid w:val="0072101C"/>
    <w:rPr>
      <w:b/>
      <w:kern w:val="28"/>
      <w:sz w:val="22"/>
    </w:rPr>
  </w:style>
  <w:style w:type="character" w:customStyle="1" w:styleId="berschrift5Zchn">
    <w:name w:val="Überschrift 5 Zchn"/>
    <w:basedOn w:val="Absatz-Standardschriftart"/>
    <w:link w:val="berschrift5"/>
    <w:rsid w:val="0072101C"/>
    <w:rPr>
      <w:b/>
      <w:position w:val="8"/>
      <w:sz w:val="22"/>
    </w:rPr>
  </w:style>
  <w:style w:type="character" w:customStyle="1" w:styleId="berschrift9Zchn">
    <w:name w:val="Überschrift 9 Zchn"/>
    <w:basedOn w:val="Absatz-Standardschriftart"/>
    <w:link w:val="berschrift9"/>
    <w:rsid w:val="00FE0696"/>
    <w:rPr>
      <w:b/>
      <w:sz w:val="22"/>
      <w:szCs w:val="24"/>
    </w:rPr>
  </w:style>
  <w:style w:type="paragraph" w:customStyle="1" w:styleId="ListHint">
    <w:name w:val="List Hint"/>
    <w:basedOn w:val="Hint"/>
    <w:rsid w:val="00E81C3D"/>
    <w:pPr>
      <w:ind w:left="284"/>
    </w:pPr>
  </w:style>
  <w:style w:type="table" w:customStyle="1" w:styleId="StandardTable">
    <w:name w:val="Standard Table"/>
    <w:basedOn w:val="NormaleTabelle"/>
    <w:uiPriority w:val="99"/>
    <w:rsid w:val="00546026"/>
    <w:pPr>
      <w:spacing w:line="259" w:lineRule="auto"/>
      <w:jc w:val="both"/>
    </w:pPr>
    <w:tblPr>
      <w:tblInd w:w="113" w:type="dxa"/>
      <w:tblBorders>
        <w:top w:val="single" w:sz="4" w:space="0" w:color="909090"/>
        <w:left w:val="single" w:sz="4" w:space="0" w:color="909090"/>
        <w:bottom w:val="single" w:sz="4" w:space="0" w:color="909090"/>
        <w:right w:val="single" w:sz="4" w:space="0" w:color="909090"/>
        <w:insideH w:val="single" w:sz="4" w:space="0" w:color="909090"/>
        <w:insideV w:val="single" w:sz="4" w:space="0" w:color="909090"/>
      </w:tblBorders>
      <w:tblCellMar>
        <w:left w:w="113" w:type="dxa"/>
        <w:right w:w="113" w:type="dxa"/>
      </w:tblCellMar>
    </w:tblPr>
    <w:trPr>
      <w:cantSplit/>
    </w:trPr>
    <w:tblStylePr w:type="firstRow">
      <w:pPr>
        <w:keepNext/>
        <w:wordWrap/>
        <w:spacing w:beforeLines="0" w:before="100" w:beforeAutospacing="1" w:afterLines="0" w:after="100" w:afterAutospacing="1" w:line="240" w:lineRule="auto"/>
        <w:ind w:firstLineChars="0" w:firstLine="0"/>
        <w:contextualSpacing w:val="0"/>
        <w:jc w:val="left"/>
        <w:outlineLvl w:val="9"/>
      </w:pPr>
      <w:rPr>
        <w:rFonts w:asciiTheme="minorHAnsi" w:hAnsiTheme="minorHAnsi"/>
        <w:b/>
        <w:i w:val="0"/>
        <w:sz w:val="20"/>
      </w:rPr>
      <w:tblPr>
        <w:tblCellMar>
          <w:top w:w="40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shd w:val="clear" w:color="auto" w:fill="DDDDDD"/>
      </w:tcPr>
    </w:tblStylePr>
  </w:style>
  <w:style w:type="paragraph" w:styleId="Funotentext">
    <w:name w:val="footnote text"/>
    <w:basedOn w:val="Standard"/>
    <w:link w:val="FunotentextZchn"/>
    <w:semiHidden/>
    <w:rsid w:val="001144E1"/>
    <w:rPr>
      <w:rFonts w:ascii="Calibri" w:hAnsi="Calibri"/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1144E1"/>
    <w:rPr>
      <w:rFonts w:ascii="Calibri" w:hAnsi="Calibri"/>
      <w:sz w:val="16"/>
    </w:rPr>
  </w:style>
  <w:style w:type="paragraph" w:customStyle="1" w:styleId="Tabellentext">
    <w:name w:val="Tabellentext"/>
    <w:basedOn w:val="Standard"/>
    <w:qFormat/>
    <w:rsid w:val="009E0229"/>
    <w:pPr>
      <w:suppressAutoHyphens w:val="0"/>
    </w:pPr>
    <w:rPr>
      <w:rFonts w:eastAsia="Calibri" w:cs="Arial"/>
      <w:lang w:eastAsia="en-US"/>
    </w:rPr>
  </w:style>
  <w:style w:type="paragraph" w:customStyle="1" w:styleId="Erluterung">
    <w:name w:val="Erläuterung"/>
    <w:basedOn w:val="Standard"/>
    <w:next w:val="Tabellentext"/>
    <w:qFormat/>
    <w:rsid w:val="009E0229"/>
    <w:pPr>
      <w:suppressAutoHyphens w:val="0"/>
    </w:pPr>
    <w:rPr>
      <w:rFonts w:eastAsia="Calibri"/>
      <w:sz w:val="16"/>
      <w:szCs w:val="22"/>
      <w:lang w:eastAsia="en-US"/>
    </w:rPr>
  </w:style>
  <w:style w:type="paragraph" w:customStyle="1" w:styleId="Tabellentextklein">
    <w:name w:val="Tabellentext klein"/>
    <w:basedOn w:val="Standard"/>
    <w:qFormat/>
    <w:rsid w:val="009E0229"/>
    <w:pPr>
      <w:suppressAutoHyphens w:val="0"/>
    </w:pPr>
    <w:rPr>
      <w:rFonts w:eastAsia="Calibri"/>
      <w:sz w:val="12"/>
      <w:szCs w:val="22"/>
      <w:lang w:eastAsia="en-US"/>
    </w:rPr>
  </w:style>
  <w:style w:type="paragraph" w:customStyle="1" w:styleId="Tabellentextkleinhervorgehoben">
    <w:name w:val="Tabellentext klein hervorgehoben"/>
    <w:basedOn w:val="Tabellentextklein"/>
    <w:qFormat/>
    <w:rsid w:val="009E0229"/>
    <w:rPr>
      <w:b/>
    </w:rPr>
  </w:style>
  <w:style w:type="paragraph" w:styleId="StandardWeb">
    <w:name w:val="Normal (Web)"/>
    <w:basedOn w:val="Standard"/>
    <w:uiPriority w:val="99"/>
    <w:semiHidden/>
    <w:unhideWhenUsed/>
    <w:rsid w:val="00144DE9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44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9" w:qFormat="1"/>
    <w:lsdException w:name="index 1" w:uiPriority="99"/>
    <w:lsdException w:name="index 2" w:uiPriority="99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/>
    <w:lsdException w:name="toc 7" w:semiHidden="1"/>
    <w:lsdException w:name="toc 8" w:semiHidden="1"/>
    <w:lsdException w:name="Normal Indent" w:semiHidden="1"/>
    <w:lsdException w:name="footnote text" w:semiHidden="1"/>
    <w:lsdException w:name="caption" w:qFormat="1"/>
    <w:lsdException w:name="table of figures" w:uiPriority="99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/>
    <w:lsdException w:name="List Bullet 3" w:uiPriority="99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qFormat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semiHidden="1" w:uiPriority="22" w:qFormat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 List" w:uiPriority="99"/>
    <w:lsdException w:name="Table Grid" w:uiPriority="59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/>
  </w:latentStyles>
  <w:style w:type="paragraph" w:default="1" w:styleId="Standard">
    <w:name w:val="Normal"/>
    <w:semiHidden/>
    <w:rsid w:val="001144E1"/>
    <w:pPr>
      <w:suppressAutoHyphens/>
    </w:pPr>
  </w:style>
  <w:style w:type="paragraph" w:styleId="berschrift1">
    <w:name w:val="heading 1"/>
    <w:basedOn w:val="Standard"/>
    <w:next w:val="Textkrper"/>
    <w:link w:val="berschrift1Zchn"/>
    <w:uiPriority w:val="9"/>
    <w:qFormat/>
    <w:rsid w:val="00054EDC"/>
    <w:pPr>
      <w:keepNext/>
      <w:keepLines/>
      <w:pageBreakBefore/>
      <w:numPr>
        <w:numId w:val="2"/>
      </w:numPr>
      <w:spacing w:before="360"/>
      <w:outlineLvl w:val="0"/>
    </w:pPr>
    <w:rPr>
      <w:b/>
      <w:kern w:val="28"/>
      <w:position w:val="8"/>
      <w:sz w:val="28"/>
    </w:rPr>
  </w:style>
  <w:style w:type="paragraph" w:styleId="berschrift2">
    <w:name w:val="heading 2"/>
    <w:basedOn w:val="Standard"/>
    <w:next w:val="Textkrper"/>
    <w:link w:val="berschrift2Zchn"/>
    <w:qFormat/>
    <w:rsid w:val="00054EDC"/>
    <w:pPr>
      <w:keepNext/>
      <w:keepLines/>
      <w:numPr>
        <w:ilvl w:val="1"/>
        <w:numId w:val="2"/>
      </w:numPr>
      <w:spacing w:before="200"/>
      <w:outlineLvl w:val="1"/>
    </w:pPr>
    <w:rPr>
      <w:b/>
      <w:kern w:val="28"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72101C"/>
    <w:pPr>
      <w:keepNext/>
      <w:keepLines/>
      <w:numPr>
        <w:ilvl w:val="2"/>
        <w:numId w:val="2"/>
      </w:numPr>
      <w:spacing w:before="200"/>
      <w:outlineLvl w:val="2"/>
    </w:pPr>
    <w:rPr>
      <w:b/>
      <w:kern w:val="28"/>
      <w:sz w:val="22"/>
    </w:rPr>
  </w:style>
  <w:style w:type="paragraph" w:styleId="berschrift4">
    <w:name w:val="heading 4"/>
    <w:basedOn w:val="Standard"/>
    <w:next w:val="Textkrper"/>
    <w:link w:val="berschrift4Zchn"/>
    <w:rsid w:val="0072101C"/>
    <w:pPr>
      <w:keepNext/>
      <w:keepLines/>
      <w:numPr>
        <w:ilvl w:val="3"/>
        <w:numId w:val="2"/>
      </w:numPr>
      <w:spacing w:before="200"/>
      <w:outlineLvl w:val="3"/>
    </w:pPr>
    <w:rPr>
      <w:b/>
      <w:kern w:val="28"/>
      <w:sz w:val="22"/>
    </w:rPr>
  </w:style>
  <w:style w:type="paragraph" w:styleId="berschrift5">
    <w:name w:val="heading 5"/>
    <w:basedOn w:val="Standard"/>
    <w:next w:val="Textkrper"/>
    <w:link w:val="berschrift5Zchn"/>
    <w:rsid w:val="0072101C"/>
    <w:pPr>
      <w:keepNext/>
      <w:keepLines/>
      <w:numPr>
        <w:ilvl w:val="4"/>
        <w:numId w:val="2"/>
      </w:numPr>
      <w:spacing w:before="200"/>
      <w:outlineLvl w:val="4"/>
    </w:pPr>
    <w:rPr>
      <w:b/>
      <w:position w:val="8"/>
      <w:sz w:val="22"/>
    </w:rPr>
  </w:style>
  <w:style w:type="paragraph" w:styleId="berschrift6">
    <w:name w:val="heading 6"/>
    <w:basedOn w:val="Standard"/>
    <w:next w:val="Textkrper"/>
    <w:semiHidden/>
    <w:rsid w:val="00384C43"/>
    <w:pPr>
      <w:keepNext/>
      <w:numPr>
        <w:ilvl w:val="5"/>
        <w:numId w:val="2"/>
      </w:numPr>
      <w:spacing w:before="120" w:after="80"/>
      <w:outlineLvl w:val="5"/>
    </w:pPr>
    <w:rPr>
      <w:b/>
      <w:kern w:val="28"/>
    </w:rPr>
  </w:style>
  <w:style w:type="paragraph" w:styleId="berschrift7">
    <w:name w:val="heading 7"/>
    <w:basedOn w:val="Standard"/>
    <w:next w:val="Textkrper"/>
    <w:semiHidden/>
    <w:rsid w:val="00384C43"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berschrift8">
    <w:name w:val="heading 8"/>
    <w:basedOn w:val="Standard"/>
    <w:next w:val="Textkrper"/>
    <w:semiHidden/>
    <w:rsid w:val="00384C43"/>
    <w:pPr>
      <w:keepNext/>
      <w:numPr>
        <w:ilvl w:val="7"/>
        <w:numId w:val="2"/>
      </w:numPr>
      <w:spacing w:before="80" w:after="60"/>
      <w:outlineLvl w:val="7"/>
    </w:pPr>
    <w:rPr>
      <w:b/>
      <w:kern w:val="28"/>
    </w:rPr>
  </w:style>
  <w:style w:type="paragraph" w:styleId="berschrift9">
    <w:name w:val="heading 9"/>
    <w:basedOn w:val="Standard"/>
    <w:next w:val="Textkrper"/>
    <w:link w:val="berschrift9Zchn"/>
    <w:qFormat/>
    <w:rsid w:val="00FE0696"/>
    <w:pPr>
      <w:spacing w:before="160" w:after="240"/>
      <w:outlineLvl w:val="8"/>
    </w:pPr>
    <w:rPr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B405F"/>
    <w:pPr>
      <w:suppressAutoHyphens w:val="0"/>
      <w:spacing w:before="120" w:after="80" w:line="259" w:lineRule="auto"/>
      <w:jc w:val="both"/>
    </w:pPr>
  </w:style>
  <w:style w:type="paragraph" w:styleId="Abbildungsverzeichnis">
    <w:name w:val="table of figures"/>
    <w:basedOn w:val="Standard"/>
    <w:next w:val="Textkrper"/>
    <w:link w:val="AbbildungsverzeichnisZchn"/>
    <w:autoRedefine/>
    <w:uiPriority w:val="99"/>
    <w:rsid w:val="00B53091"/>
    <w:pPr>
      <w:tabs>
        <w:tab w:val="left" w:pos="1701"/>
        <w:tab w:val="right" w:leader="dot" w:pos="9072"/>
      </w:tabs>
      <w:spacing w:before="80"/>
      <w:ind w:left="2835" w:hanging="2835"/>
    </w:pPr>
    <w:rPr>
      <w:noProof/>
      <w:szCs w:val="24"/>
    </w:rPr>
  </w:style>
  <w:style w:type="paragraph" w:styleId="Aufzhlungszeichen2">
    <w:name w:val="List Bullet 2"/>
    <w:basedOn w:val="Aufzhlungszeichen"/>
    <w:uiPriority w:val="99"/>
    <w:rsid w:val="00E47DF9"/>
    <w:pPr>
      <w:numPr>
        <w:ilvl w:val="1"/>
      </w:numPr>
    </w:pPr>
  </w:style>
  <w:style w:type="paragraph" w:styleId="Sprechblasentext">
    <w:name w:val="Balloon Text"/>
    <w:basedOn w:val="Standard"/>
    <w:link w:val="SprechblasentextZchn"/>
    <w:semiHidden/>
    <w:rsid w:val="007E5D49"/>
    <w:rPr>
      <w:rFonts w:cs="Tahoma"/>
      <w:noProof/>
      <w:szCs w:val="16"/>
    </w:rPr>
  </w:style>
  <w:style w:type="paragraph" w:styleId="Aufzhlungszeichen3">
    <w:name w:val="List Bullet 3"/>
    <w:basedOn w:val="Aufzhlungszeichen2"/>
    <w:uiPriority w:val="99"/>
    <w:rsid w:val="00E47DF9"/>
    <w:pPr>
      <w:numPr>
        <w:ilvl w:val="2"/>
      </w:numPr>
    </w:pPr>
  </w:style>
  <w:style w:type="paragraph" w:styleId="Beschriftung">
    <w:name w:val="caption"/>
    <w:basedOn w:val="Standard"/>
    <w:next w:val="Textkrper"/>
    <w:qFormat/>
    <w:rsid w:val="00E66751"/>
    <w:pPr>
      <w:keepLines/>
      <w:tabs>
        <w:tab w:val="left" w:pos="1077"/>
      </w:tabs>
      <w:spacing w:before="120" w:after="100" w:afterAutospacing="1"/>
      <w:ind w:left="924" w:hanging="924"/>
      <w:contextualSpacing/>
    </w:pPr>
    <w:rPr>
      <w:sz w:val="16"/>
    </w:rPr>
  </w:style>
  <w:style w:type="character" w:styleId="Hyperlink">
    <w:name w:val="Hyperlink"/>
    <w:basedOn w:val="Absatz-Standardschriftart"/>
    <w:uiPriority w:val="99"/>
    <w:rsid w:val="00BD3E12"/>
    <w:rPr>
      <w:color w:val="auto"/>
      <w:u w:val="dotted"/>
    </w:rPr>
  </w:style>
  <w:style w:type="paragraph" w:styleId="Listennummer">
    <w:name w:val="List Number"/>
    <w:basedOn w:val="Textkrper"/>
    <w:qFormat/>
    <w:rsid w:val="00101904"/>
    <w:pPr>
      <w:numPr>
        <w:numId w:val="8"/>
      </w:numPr>
    </w:pPr>
  </w:style>
  <w:style w:type="paragraph" w:styleId="Listennummer2">
    <w:name w:val="List Number 2"/>
    <w:basedOn w:val="Listennummer"/>
    <w:rsid w:val="00532A8A"/>
    <w:pPr>
      <w:numPr>
        <w:ilvl w:val="1"/>
      </w:numPr>
    </w:pPr>
  </w:style>
  <w:style w:type="paragraph" w:styleId="Listennummer3">
    <w:name w:val="List Number 3"/>
    <w:basedOn w:val="Listennummer2"/>
    <w:rsid w:val="00532A8A"/>
    <w:pPr>
      <w:numPr>
        <w:ilvl w:val="2"/>
      </w:numPr>
    </w:pPr>
  </w:style>
  <w:style w:type="paragraph" w:styleId="Listennummer4">
    <w:name w:val="List Number 4"/>
    <w:basedOn w:val="Listennummer3"/>
    <w:rsid w:val="00101904"/>
    <w:pPr>
      <w:numPr>
        <w:ilvl w:val="3"/>
      </w:numPr>
    </w:pPr>
  </w:style>
  <w:style w:type="character" w:customStyle="1" w:styleId="SprechblasentextZchn">
    <w:name w:val="Sprechblasentext Zchn"/>
    <w:basedOn w:val="Absatz-Standardschriftart"/>
    <w:link w:val="Sprechblasentext"/>
    <w:semiHidden/>
    <w:rsid w:val="007E5D49"/>
    <w:rPr>
      <w:rFonts w:cs="Tahoma"/>
      <w:noProof/>
      <w:szCs w:val="16"/>
      <w:lang w:val="en-US"/>
    </w:rPr>
  </w:style>
  <w:style w:type="paragraph" w:customStyle="1" w:styleId="TableText">
    <w:name w:val="Table Text"/>
    <w:basedOn w:val="Textkrper"/>
    <w:link w:val="TableTextChar"/>
    <w:semiHidden/>
    <w:qFormat/>
    <w:rsid w:val="001B405F"/>
    <w:pPr>
      <w:spacing w:before="80" w:after="120"/>
    </w:pPr>
  </w:style>
  <w:style w:type="character" w:customStyle="1" w:styleId="TableTextChar">
    <w:name w:val="Table Text Char"/>
    <w:basedOn w:val="Absatz-Standardschriftart"/>
    <w:link w:val="TableText"/>
    <w:semiHidden/>
    <w:rsid w:val="008A5913"/>
  </w:style>
  <w:style w:type="paragraph" w:customStyle="1" w:styleId="TableHeading">
    <w:name w:val="Table Heading"/>
    <w:basedOn w:val="Standard"/>
    <w:next w:val="TableText"/>
    <w:semiHidden/>
    <w:qFormat/>
    <w:rsid w:val="00812777"/>
    <w:pPr>
      <w:keepNext/>
      <w:spacing w:before="40" w:after="60"/>
    </w:pPr>
    <w:rPr>
      <w:b/>
    </w:rPr>
  </w:style>
  <w:style w:type="paragraph" w:styleId="Verzeichnis1">
    <w:name w:val="toc 1"/>
    <w:basedOn w:val="Standard"/>
    <w:next w:val="Standard"/>
    <w:uiPriority w:val="39"/>
    <w:rsid w:val="006C2D1B"/>
    <w:pPr>
      <w:keepNext/>
      <w:tabs>
        <w:tab w:val="left" w:pos="284"/>
        <w:tab w:val="right" w:leader="dot" w:pos="9072"/>
      </w:tabs>
      <w:spacing w:before="360"/>
      <w:ind w:left="284" w:right="992" w:hanging="284"/>
    </w:pPr>
    <w:rPr>
      <w:b/>
      <w:noProof/>
      <w:szCs w:val="24"/>
    </w:rPr>
  </w:style>
  <w:style w:type="paragraph" w:styleId="Verzeichnis2">
    <w:name w:val="toc 2"/>
    <w:basedOn w:val="Standard"/>
    <w:next w:val="Standard"/>
    <w:uiPriority w:val="39"/>
    <w:rsid w:val="00CD71E4"/>
    <w:pPr>
      <w:tabs>
        <w:tab w:val="left" w:pos="851"/>
        <w:tab w:val="right" w:leader="dot" w:pos="9072"/>
      </w:tabs>
      <w:spacing w:before="80"/>
      <w:ind w:left="851" w:right="992" w:hanging="567"/>
    </w:pPr>
    <w:rPr>
      <w:noProof/>
      <w:szCs w:val="24"/>
    </w:rPr>
  </w:style>
  <w:style w:type="paragraph" w:styleId="Verzeichnis3">
    <w:name w:val="toc 3"/>
    <w:basedOn w:val="Standard"/>
    <w:next w:val="Standard"/>
    <w:uiPriority w:val="39"/>
    <w:rsid w:val="001917D9"/>
    <w:pPr>
      <w:tabs>
        <w:tab w:val="left" w:pos="1418"/>
        <w:tab w:val="right" w:leader="dot" w:pos="9072"/>
      </w:tabs>
      <w:spacing w:before="80"/>
      <w:ind w:left="1418" w:right="851" w:hanging="851"/>
    </w:pPr>
    <w:rPr>
      <w:noProof/>
      <w:szCs w:val="24"/>
    </w:rPr>
  </w:style>
  <w:style w:type="paragraph" w:styleId="Verzeichnis4">
    <w:name w:val="toc 4"/>
    <w:basedOn w:val="Standard"/>
    <w:next w:val="Standard"/>
    <w:uiPriority w:val="39"/>
    <w:rsid w:val="00091B5B"/>
    <w:pPr>
      <w:tabs>
        <w:tab w:val="left" w:pos="2041"/>
        <w:tab w:val="right" w:leader="dot" w:pos="9072"/>
      </w:tabs>
      <w:spacing w:before="80"/>
      <w:ind w:left="1872" w:right="851" w:hanging="1021"/>
    </w:pPr>
    <w:rPr>
      <w:noProof/>
      <w:szCs w:val="24"/>
    </w:rPr>
  </w:style>
  <w:style w:type="character" w:styleId="BesuchterHyperlink">
    <w:name w:val="FollowedHyperlink"/>
    <w:basedOn w:val="Absatz-Standardschriftart"/>
    <w:semiHidden/>
    <w:rsid w:val="00C961B6"/>
    <w:rPr>
      <w:color w:val="auto"/>
      <w:u w:val="dotted"/>
    </w:rPr>
  </w:style>
  <w:style w:type="table" w:styleId="Tabellenraster">
    <w:name w:val="Table Grid"/>
    <w:basedOn w:val="NormaleTabelle"/>
    <w:uiPriority w:val="59"/>
    <w:rsid w:val="00E519BF"/>
    <w:pPr>
      <w:jc w:val="both"/>
    </w:pPr>
    <w:rPr>
      <w:rFonts w:ascii="Arial" w:hAnsi="Arial"/>
    </w:rPr>
    <w:tblPr/>
  </w:style>
  <w:style w:type="paragraph" w:styleId="Aufzhlungszeichen">
    <w:name w:val="List Bullet"/>
    <w:basedOn w:val="Textkrper"/>
    <w:qFormat/>
    <w:rsid w:val="00D221EC"/>
    <w:pPr>
      <w:numPr>
        <w:numId w:val="27"/>
      </w:numPr>
    </w:pPr>
  </w:style>
  <w:style w:type="paragraph" w:styleId="Untertitel">
    <w:name w:val="Subtitle"/>
    <w:basedOn w:val="Standard"/>
    <w:next w:val="Standard"/>
    <w:semiHidden/>
    <w:rsid w:val="006E4B96"/>
    <w:pPr>
      <w:spacing w:before="400" w:after="220"/>
    </w:pPr>
    <w:rPr>
      <w:sz w:val="40"/>
    </w:rPr>
  </w:style>
  <w:style w:type="table" w:customStyle="1" w:styleId="Tabelle1">
    <w:name w:val="Tabelle1"/>
    <w:basedOn w:val="NormaleTabelle"/>
    <w:rsid w:val="00E519BF"/>
    <w:rPr>
      <w:rFonts w:ascii="Arial" w:hAnsi="Arial"/>
    </w:rPr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character" w:customStyle="1" w:styleId="TextkrperZchn">
    <w:name w:val="Textkörper Zchn"/>
    <w:basedOn w:val="Absatz-Standardschriftart"/>
    <w:link w:val="Textkrper"/>
    <w:rsid w:val="001B405F"/>
    <w:rPr>
      <w:lang w:val="en-US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semiHidden/>
    <w:rsid w:val="0014413D"/>
    <w:rPr>
      <w:rFonts w:ascii="Calibri" w:hAnsi="Calibri"/>
      <w:noProof/>
      <w:kern w:val="16"/>
      <w:sz w:val="22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413D"/>
    <w:rPr>
      <w:rFonts w:ascii="Calibri" w:hAnsi="Calibri"/>
      <w:b/>
      <w:kern w:val="28"/>
      <w:position w:val="8"/>
      <w:sz w:val="28"/>
      <w:lang w:val="en-US"/>
    </w:rPr>
  </w:style>
  <w:style w:type="numbering" w:customStyle="1" w:styleId="NumberedList">
    <w:name w:val="Numbered List"/>
    <w:basedOn w:val="KeineListe"/>
    <w:uiPriority w:val="99"/>
    <w:rsid w:val="00101904"/>
    <w:pPr>
      <w:numPr>
        <w:numId w:val="8"/>
      </w:numPr>
    </w:pPr>
  </w:style>
  <w:style w:type="numbering" w:styleId="1ai">
    <w:name w:val="Outline List 1"/>
    <w:basedOn w:val="KeineListe"/>
    <w:rsid w:val="00801C81"/>
    <w:pPr>
      <w:numPr>
        <w:numId w:val="9"/>
      </w:numPr>
    </w:pPr>
  </w:style>
  <w:style w:type="numbering" w:customStyle="1" w:styleId="Heading">
    <w:name w:val="Heading"/>
    <w:uiPriority w:val="99"/>
    <w:rsid w:val="00384C43"/>
    <w:pPr>
      <w:numPr>
        <w:numId w:val="2"/>
      </w:numPr>
    </w:pPr>
  </w:style>
  <w:style w:type="character" w:customStyle="1" w:styleId="berschrift3Zchn">
    <w:name w:val="Überschrift 3 Zchn"/>
    <w:link w:val="berschrift3"/>
    <w:rsid w:val="0072101C"/>
    <w:rPr>
      <w:b/>
      <w:kern w:val="28"/>
      <w:sz w:val="22"/>
    </w:rPr>
  </w:style>
  <w:style w:type="paragraph" w:styleId="Aufzhlungszeichen4">
    <w:name w:val="List Bullet 4"/>
    <w:basedOn w:val="Aufzhlungszeichen3"/>
    <w:rsid w:val="00E47DF9"/>
    <w:pPr>
      <w:numPr>
        <w:ilvl w:val="3"/>
      </w:numPr>
    </w:pPr>
  </w:style>
  <w:style w:type="paragraph" w:styleId="Aufzhlungszeichen5">
    <w:name w:val="List Bullet 5"/>
    <w:basedOn w:val="Aufzhlungszeichen4"/>
    <w:rsid w:val="00E47DF9"/>
    <w:pPr>
      <w:numPr>
        <w:ilvl w:val="4"/>
      </w:numPr>
    </w:pPr>
  </w:style>
  <w:style w:type="paragraph" w:styleId="Listenfortsetzung">
    <w:name w:val="List Continue"/>
    <w:basedOn w:val="Textkrper"/>
    <w:qFormat/>
    <w:rsid w:val="000B4B81"/>
    <w:pPr>
      <w:numPr>
        <w:numId w:val="19"/>
      </w:numPr>
    </w:pPr>
  </w:style>
  <w:style w:type="paragraph" w:styleId="Titel">
    <w:name w:val="Title"/>
    <w:basedOn w:val="Standard"/>
    <w:next w:val="Untertitel"/>
    <w:link w:val="TitelZchn"/>
    <w:semiHidden/>
    <w:rsid w:val="00934D7F"/>
    <w:pPr>
      <w:keepNext/>
      <w:tabs>
        <w:tab w:val="left" w:pos="357"/>
        <w:tab w:val="left" w:pos="924"/>
        <w:tab w:val="left" w:pos="1491"/>
      </w:tabs>
      <w:suppressAutoHyphens w:val="0"/>
      <w:spacing w:before="4560" w:after="120"/>
    </w:pPr>
    <w:rPr>
      <w:b/>
      <w:iCs/>
      <w:sz w:val="48"/>
    </w:rPr>
  </w:style>
  <w:style w:type="character" w:customStyle="1" w:styleId="TitelZchn">
    <w:name w:val="Titel Zchn"/>
    <w:basedOn w:val="Absatz-Standardschriftart"/>
    <w:link w:val="Titel"/>
    <w:semiHidden/>
    <w:rsid w:val="0014413D"/>
    <w:rPr>
      <w:rFonts w:ascii="Calibri" w:hAnsi="Calibri"/>
      <w:b/>
      <w:iCs/>
      <w:kern w:val="16"/>
      <w:sz w:val="48"/>
      <w:lang w:val="en-US"/>
    </w:rPr>
  </w:style>
  <w:style w:type="paragraph" w:styleId="Listennummer5">
    <w:name w:val="List Number 5"/>
    <w:basedOn w:val="Listennummer4"/>
    <w:rsid w:val="00532A8A"/>
    <w:pPr>
      <w:numPr>
        <w:ilvl w:val="4"/>
      </w:numPr>
    </w:pPr>
  </w:style>
  <w:style w:type="paragraph" w:styleId="Kopfzeile">
    <w:name w:val="header"/>
    <w:basedOn w:val="Standard"/>
    <w:link w:val="KopfzeileZchn"/>
    <w:semiHidden/>
    <w:rsid w:val="000A3E66"/>
    <w:pPr>
      <w:tabs>
        <w:tab w:val="center" w:pos="4536"/>
        <w:tab w:val="right" w:pos="9072"/>
      </w:tabs>
    </w:pPr>
    <w:rPr>
      <w:b/>
      <w:color w:val="A6A6A6" w:themeColor="background1" w:themeShade="A6"/>
      <w:sz w:val="28"/>
    </w:rPr>
  </w:style>
  <w:style w:type="character" w:customStyle="1" w:styleId="KopfzeileZchn">
    <w:name w:val="Kopfzeile Zchn"/>
    <w:basedOn w:val="Absatz-Standardschriftart"/>
    <w:link w:val="Kopfzeile"/>
    <w:semiHidden/>
    <w:rsid w:val="000A3E66"/>
    <w:rPr>
      <w:b/>
      <w:color w:val="A6A6A6" w:themeColor="background1" w:themeShade="A6"/>
      <w:sz w:val="28"/>
      <w:lang w:val="en-US"/>
    </w:rPr>
  </w:style>
  <w:style w:type="paragraph" w:styleId="Fuzeile">
    <w:name w:val="footer"/>
    <w:basedOn w:val="Standard"/>
    <w:link w:val="FuzeileZchn"/>
    <w:semiHidden/>
    <w:rsid w:val="005E6E9C"/>
    <w:pPr>
      <w:tabs>
        <w:tab w:val="left" w:pos="1701"/>
        <w:tab w:val="center" w:pos="4536"/>
        <w:tab w:val="right" w:pos="9072"/>
      </w:tabs>
      <w:ind w:right="-993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14413D"/>
    <w:rPr>
      <w:rFonts w:ascii="Calibri" w:hAnsi="Calibri"/>
      <w:kern w:val="16"/>
      <w:sz w:val="16"/>
      <w:lang w:val="en-US"/>
    </w:rPr>
  </w:style>
  <w:style w:type="character" w:styleId="Seitenzahl">
    <w:name w:val="page number"/>
    <w:semiHidden/>
    <w:rsid w:val="00EE3F27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5C5B50"/>
    <w:rPr>
      <w:color w:val="808080"/>
    </w:rPr>
  </w:style>
  <w:style w:type="paragraph" w:styleId="Verzeichnis5">
    <w:name w:val="toc 5"/>
    <w:basedOn w:val="Standard"/>
    <w:next w:val="Standard"/>
    <w:autoRedefine/>
    <w:uiPriority w:val="39"/>
    <w:semiHidden/>
    <w:rsid w:val="00D52BB5"/>
    <w:pPr>
      <w:tabs>
        <w:tab w:val="right" w:leader="dot" w:pos="9062"/>
      </w:tabs>
      <w:spacing w:after="100"/>
      <w:ind w:left="880"/>
    </w:pPr>
  </w:style>
  <w:style w:type="paragraph" w:styleId="Inhaltsverzeichnisberschrift">
    <w:name w:val="TOC Heading"/>
    <w:basedOn w:val="berschrift5"/>
    <w:next w:val="Standard"/>
    <w:uiPriority w:val="39"/>
    <w:semiHidden/>
    <w:rsid w:val="006063F8"/>
  </w:style>
  <w:style w:type="paragraph" w:styleId="Verzeichnis9">
    <w:name w:val="toc 9"/>
    <w:basedOn w:val="Standard"/>
    <w:next w:val="Standard"/>
    <w:autoRedefine/>
    <w:semiHidden/>
    <w:rsid w:val="00682B67"/>
    <w:pPr>
      <w:spacing w:after="100"/>
      <w:ind w:left="1760"/>
    </w:pPr>
  </w:style>
  <w:style w:type="paragraph" w:styleId="Listenfortsetzung2">
    <w:name w:val="List Continue 2"/>
    <w:basedOn w:val="Listenfortsetzung"/>
    <w:rsid w:val="00960A07"/>
    <w:pPr>
      <w:numPr>
        <w:ilvl w:val="1"/>
      </w:numPr>
    </w:pPr>
  </w:style>
  <w:style w:type="paragraph" w:styleId="Listenfortsetzung3">
    <w:name w:val="List Continue 3"/>
    <w:basedOn w:val="Listenfortsetzung2"/>
    <w:rsid w:val="00960A07"/>
    <w:pPr>
      <w:numPr>
        <w:ilvl w:val="2"/>
      </w:numPr>
    </w:pPr>
  </w:style>
  <w:style w:type="paragraph" w:styleId="berarbeitung">
    <w:name w:val="Revision"/>
    <w:hidden/>
    <w:uiPriority w:val="99"/>
    <w:semiHidden/>
    <w:rsid w:val="002B7BFF"/>
    <w:rPr>
      <w:kern w:val="16"/>
      <w:lang w:val="en-US"/>
    </w:rPr>
  </w:style>
  <w:style w:type="paragraph" w:styleId="Index1">
    <w:name w:val="index 1"/>
    <w:basedOn w:val="Standard"/>
    <w:next w:val="Textkrper"/>
    <w:autoRedefine/>
    <w:uiPriority w:val="99"/>
    <w:semiHidden/>
    <w:rsid w:val="006E3394"/>
    <w:pPr>
      <w:tabs>
        <w:tab w:val="left" w:pos="2835"/>
      </w:tabs>
      <w:spacing w:before="80"/>
      <w:ind w:left="2835" w:hanging="2835"/>
    </w:pPr>
    <w:rPr>
      <w:noProof/>
    </w:rPr>
  </w:style>
  <w:style w:type="paragraph" w:styleId="Index2">
    <w:name w:val="index 2"/>
    <w:basedOn w:val="Standard"/>
    <w:next w:val="Standard"/>
    <w:autoRedefine/>
    <w:uiPriority w:val="99"/>
    <w:semiHidden/>
    <w:rsid w:val="00340183"/>
    <w:pPr>
      <w:tabs>
        <w:tab w:val="right" w:leader="dot" w:pos="9072"/>
      </w:tabs>
      <w:ind w:left="568" w:right="992" w:hanging="284"/>
    </w:pPr>
  </w:style>
  <w:style w:type="paragraph" w:styleId="Indexberschrift">
    <w:name w:val="index heading"/>
    <w:basedOn w:val="berschrift5"/>
    <w:next w:val="Index1"/>
    <w:semiHidden/>
    <w:rsid w:val="004A47A3"/>
  </w:style>
  <w:style w:type="character" w:styleId="Kommentarzeichen">
    <w:name w:val="annotation reference"/>
    <w:basedOn w:val="Absatz-Standardschriftart"/>
    <w:semiHidden/>
    <w:rsid w:val="0023671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7E5D49"/>
    <w:rPr>
      <w:noProof/>
    </w:rPr>
  </w:style>
  <w:style w:type="character" w:customStyle="1" w:styleId="KommentartextZchn">
    <w:name w:val="Kommentartext Zchn"/>
    <w:basedOn w:val="Absatz-Standardschriftart"/>
    <w:link w:val="Kommentartext"/>
    <w:semiHidden/>
    <w:rsid w:val="007E5D49"/>
    <w:rPr>
      <w:noProof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3575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4413D"/>
    <w:rPr>
      <w:rFonts w:ascii="Calibri" w:hAnsi="Calibri"/>
      <w:b/>
      <w:bCs/>
      <w:noProof/>
      <w:kern w:val="16"/>
      <w:sz w:val="22"/>
      <w:lang w:val="en-US"/>
    </w:rPr>
  </w:style>
  <w:style w:type="numbering" w:styleId="111111">
    <w:name w:val="Outline List 2"/>
    <w:basedOn w:val="KeineListe"/>
    <w:rsid w:val="00EF0715"/>
    <w:pPr>
      <w:numPr>
        <w:numId w:val="7"/>
      </w:numPr>
    </w:pPr>
  </w:style>
  <w:style w:type="paragraph" w:styleId="Listenfortsetzung4">
    <w:name w:val="List Continue 4"/>
    <w:basedOn w:val="Listenfortsetzung3"/>
    <w:rsid w:val="00960A07"/>
    <w:pPr>
      <w:numPr>
        <w:ilvl w:val="3"/>
      </w:numPr>
    </w:pPr>
  </w:style>
  <w:style w:type="paragraph" w:styleId="Listenfortsetzung5">
    <w:name w:val="List Continue 5"/>
    <w:basedOn w:val="Listenfortsetzung4"/>
    <w:rsid w:val="00960A07"/>
    <w:pPr>
      <w:numPr>
        <w:ilvl w:val="4"/>
      </w:numPr>
    </w:pPr>
  </w:style>
  <w:style w:type="paragraph" w:styleId="Makrotext">
    <w:name w:val="macro"/>
    <w:link w:val="MakrotextZchn"/>
    <w:qFormat/>
    <w:rsid w:val="00160012"/>
    <w:pPr>
      <w:tabs>
        <w:tab w:val="left" w:pos="397"/>
        <w:tab w:val="left" w:pos="794"/>
        <w:tab w:val="left" w:pos="1191"/>
        <w:tab w:val="left" w:pos="1588"/>
        <w:tab w:val="left" w:pos="1985"/>
      </w:tabs>
      <w:suppressAutoHyphens/>
    </w:pPr>
    <w:rPr>
      <w:rFonts w:ascii="Courier New" w:hAnsi="Courier New" w:cs="Consolas"/>
      <w:noProof/>
      <w:kern w:val="16"/>
      <w:sz w:val="18"/>
      <w:lang w:val="en-US"/>
    </w:rPr>
  </w:style>
  <w:style w:type="character" w:customStyle="1" w:styleId="MakrotextZchn">
    <w:name w:val="Makrotext Zchn"/>
    <w:basedOn w:val="Absatz-Standardschriftart"/>
    <w:link w:val="Makrotext"/>
    <w:rsid w:val="00160012"/>
    <w:rPr>
      <w:rFonts w:ascii="Courier New" w:hAnsi="Courier New" w:cs="Consolas"/>
      <w:noProof/>
      <w:kern w:val="16"/>
      <w:sz w:val="18"/>
      <w:lang w:val="en-US"/>
    </w:rPr>
  </w:style>
  <w:style w:type="paragraph" w:customStyle="1" w:styleId="Hint">
    <w:name w:val="Hint"/>
    <w:basedOn w:val="Textkrper"/>
    <w:link w:val="HintChar"/>
    <w:qFormat/>
    <w:rsid w:val="002502BC"/>
    <w:pPr>
      <w:keepLines/>
      <w:pBdr>
        <w:top w:val="single" w:sz="4" w:space="2" w:color="BFBFBF" w:themeColor="background1" w:themeShade="BF"/>
        <w:bottom w:val="single" w:sz="4" w:space="2" w:color="BFBFBF" w:themeColor="background1" w:themeShade="BF"/>
      </w:pBdr>
      <w:shd w:val="clear" w:color="auto" w:fill="E6E6E6"/>
    </w:pPr>
    <w:rPr>
      <w:i/>
    </w:rPr>
  </w:style>
  <w:style w:type="character" w:customStyle="1" w:styleId="HintChar">
    <w:name w:val="Hint Char"/>
    <w:basedOn w:val="TextkrperZchn"/>
    <w:link w:val="Hint"/>
    <w:rsid w:val="002502BC"/>
    <w:rPr>
      <w:i/>
      <w:shd w:val="clear" w:color="auto" w:fill="E6E6E6"/>
      <w:lang w:val="en-US"/>
    </w:rPr>
  </w:style>
  <w:style w:type="numbering" w:customStyle="1" w:styleId="ListContinuation">
    <w:name w:val="List Continuation"/>
    <w:basedOn w:val="KeineListe"/>
    <w:uiPriority w:val="99"/>
    <w:rsid w:val="000B4B81"/>
    <w:pPr>
      <w:numPr>
        <w:numId w:val="19"/>
      </w:numPr>
    </w:pPr>
  </w:style>
  <w:style w:type="numbering" w:customStyle="1" w:styleId="BulletList">
    <w:name w:val="Bullet List"/>
    <w:basedOn w:val="KeineListe"/>
    <w:next w:val="KeineListe"/>
    <w:uiPriority w:val="99"/>
    <w:rsid w:val="00D221EC"/>
    <w:pPr>
      <w:numPr>
        <w:numId w:val="27"/>
      </w:numPr>
    </w:pPr>
  </w:style>
  <w:style w:type="paragraph" w:styleId="Listenabsatz">
    <w:name w:val="List Paragraph"/>
    <w:basedOn w:val="Standard"/>
    <w:uiPriority w:val="34"/>
    <w:qFormat/>
    <w:rsid w:val="00D221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5A6D41"/>
    <w:rPr>
      <w:b/>
      <w:kern w:val="28"/>
      <w:sz w:val="24"/>
    </w:rPr>
  </w:style>
  <w:style w:type="character" w:customStyle="1" w:styleId="berschrift4Zchn">
    <w:name w:val="Überschrift 4 Zchn"/>
    <w:basedOn w:val="Absatz-Standardschriftart"/>
    <w:link w:val="berschrift4"/>
    <w:rsid w:val="0072101C"/>
    <w:rPr>
      <w:b/>
      <w:kern w:val="28"/>
      <w:sz w:val="22"/>
    </w:rPr>
  </w:style>
  <w:style w:type="character" w:customStyle="1" w:styleId="berschrift5Zchn">
    <w:name w:val="Überschrift 5 Zchn"/>
    <w:basedOn w:val="Absatz-Standardschriftart"/>
    <w:link w:val="berschrift5"/>
    <w:rsid w:val="0072101C"/>
    <w:rPr>
      <w:b/>
      <w:position w:val="8"/>
      <w:sz w:val="22"/>
    </w:rPr>
  </w:style>
  <w:style w:type="character" w:customStyle="1" w:styleId="berschrift9Zchn">
    <w:name w:val="Überschrift 9 Zchn"/>
    <w:basedOn w:val="Absatz-Standardschriftart"/>
    <w:link w:val="berschrift9"/>
    <w:rsid w:val="00FE0696"/>
    <w:rPr>
      <w:b/>
      <w:sz w:val="22"/>
      <w:szCs w:val="24"/>
    </w:rPr>
  </w:style>
  <w:style w:type="paragraph" w:customStyle="1" w:styleId="ListHint">
    <w:name w:val="List Hint"/>
    <w:basedOn w:val="Hint"/>
    <w:rsid w:val="00E81C3D"/>
    <w:pPr>
      <w:ind w:left="284"/>
    </w:pPr>
  </w:style>
  <w:style w:type="table" w:customStyle="1" w:styleId="StandardTable">
    <w:name w:val="Standard Table"/>
    <w:basedOn w:val="NormaleTabelle"/>
    <w:uiPriority w:val="99"/>
    <w:rsid w:val="00546026"/>
    <w:pPr>
      <w:spacing w:line="259" w:lineRule="auto"/>
      <w:jc w:val="both"/>
    </w:pPr>
    <w:tblPr>
      <w:tblInd w:w="113" w:type="dxa"/>
      <w:tblBorders>
        <w:top w:val="single" w:sz="4" w:space="0" w:color="909090"/>
        <w:left w:val="single" w:sz="4" w:space="0" w:color="909090"/>
        <w:bottom w:val="single" w:sz="4" w:space="0" w:color="909090"/>
        <w:right w:val="single" w:sz="4" w:space="0" w:color="909090"/>
        <w:insideH w:val="single" w:sz="4" w:space="0" w:color="909090"/>
        <w:insideV w:val="single" w:sz="4" w:space="0" w:color="909090"/>
      </w:tblBorders>
      <w:tblCellMar>
        <w:left w:w="113" w:type="dxa"/>
        <w:right w:w="113" w:type="dxa"/>
      </w:tblCellMar>
    </w:tblPr>
    <w:trPr>
      <w:cantSplit/>
    </w:trPr>
    <w:tblStylePr w:type="firstRow">
      <w:pPr>
        <w:keepNext/>
        <w:wordWrap/>
        <w:spacing w:beforeLines="0" w:before="100" w:beforeAutospacing="1" w:afterLines="0" w:after="100" w:afterAutospacing="1" w:line="240" w:lineRule="auto"/>
        <w:ind w:firstLineChars="0" w:firstLine="0"/>
        <w:contextualSpacing w:val="0"/>
        <w:jc w:val="left"/>
        <w:outlineLvl w:val="9"/>
      </w:pPr>
      <w:rPr>
        <w:rFonts w:asciiTheme="minorHAnsi" w:hAnsiTheme="minorHAnsi"/>
        <w:b/>
        <w:i w:val="0"/>
        <w:sz w:val="20"/>
      </w:rPr>
      <w:tblPr>
        <w:tblCellMar>
          <w:top w:w="40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shd w:val="clear" w:color="auto" w:fill="DDDDDD"/>
      </w:tcPr>
    </w:tblStylePr>
  </w:style>
  <w:style w:type="paragraph" w:styleId="Funotentext">
    <w:name w:val="footnote text"/>
    <w:basedOn w:val="Standard"/>
    <w:link w:val="FunotentextZchn"/>
    <w:semiHidden/>
    <w:rsid w:val="001144E1"/>
    <w:rPr>
      <w:rFonts w:ascii="Calibri" w:hAnsi="Calibri"/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1144E1"/>
    <w:rPr>
      <w:rFonts w:ascii="Calibri" w:hAnsi="Calibri"/>
      <w:sz w:val="16"/>
    </w:rPr>
  </w:style>
  <w:style w:type="paragraph" w:customStyle="1" w:styleId="Tabellentext">
    <w:name w:val="Tabellentext"/>
    <w:basedOn w:val="Standard"/>
    <w:qFormat/>
    <w:rsid w:val="009E0229"/>
    <w:pPr>
      <w:suppressAutoHyphens w:val="0"/>
    </w:pPr>
    <w:rPr>
      <w:rFonts w:eastAsia="Calibri" w:cs="Arial"/>
      <w:lang w:eastAsia="en-US"/>
    </w:rPr>
  </w:style>
  <w:style w:type="paragraph" w:customStyle="1" w:styleId="Erluterung">
    <w:name w:val="Erläuterung"/>
    <w:basedOn w:val="Standard"/>
    <w:next w:val="Tabellentext"/>
    <w:qFormat/>
    <w:rsid w:val="009E0229"/>
    <w:pPr>
      <w:suppressAutoHyphens w:val="0"/>
    </w:pPr>
    <w:rPr>
      <w:rFonts w:eastAsia="Calibri"/>
      <w:sz w:val="16"/>
      <w:szCs w:val="22"/>
      <w:lang w:eastAsia="en-US"/>
    </w:rPr>
  </w:style>
  <w:style w:type="paragraph" w:customStyle="1" w:styleId="Tabellentextklein">
    <w:name w:val="Tabellentext klein"/>
    <w:basedOn w:val="Standard"/>
    <w:qFormat/>
    <w:rsid w:val="009E0229"/>
    <w:pPr>
      <w:suppressAutoHyphens w:val="0"/>
    </w:pPr>
    <w:rPr>
      <w:rFonts w:eastAsia="Calibri"/>
      <w:sz w:val="12"/>
      <w:szCs w:val="22"/>
      <w:lang w:eastAsia="en-US"/>
    </w:rPr>
  </w:style>
  <w:style w:type="paragraph" w:customStyle="1" w:styleId="Tabellentextkleinhervorgehoben">
    <w:name w:val="Tabellentext klein hervorgehoben"/>
    <w:basedOn w:val="Tabellentextklein"/>
    <w:qFormat/>
    <w:rsid w:val="009E0229"/>
    <w:rPr>
      <w:b/>
    </w:rPr>
  </w:style>
  <w:style w:type="paragraph" w:styleId="StandardWeb">
    <w:name w:val="Normal (Web)"/>
    <w:basedOn w:val="Standard"/>
    <w:uiPriority w:val="99"/>
    <w:semiHidden/>
    <w:unhideWhenUsed/>
    <w:rsid w:val="00144DE9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44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res\AppData\Roaming\Microsoft\Templates\Doc_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F589021D2C4C85AE6B8C0DDB648C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5B628F-5B9F-4232-B523-7634B5A0423E}"/>
      </w:docPartPr>
      <w:docPartBody>
        <w:p w:rsidR="00FD2890" w:rsidRDefault="006B2225">
          <w:r w:rsidRPr="00B62705">
            <w:rPr>
              <w:rStyle w:val="Platzhaltertext"/>
            </w:rPr>
            <w:t>[Document Version]</w:t>
          </w:r>
        </w:p>
      </w:docPartBody>
    </w:docPart>
    <w:docPart>
      <w:docPartPr>
        <w:name w:val="740994EEB1FE481D8095F105003052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73CEEA-135B-44D1-9885-A4C96F1B9A4B}"/>
      </w:docPartPr>
      <w:docPartBody>
        <w:p w:rsidR="00FD2890" w:rsidRDefault="006B2225">
          <w:r w:rsidRPr="00B62705">
            <w:rPr>
              <w:rStyle w:val="Platzhaltertext"/>
            </w:rPr>
            <w:t>[Version Date]</w:t>
          </w:r>
        </w:p>
      </w:docPartBody>
    </w:docPart>
    <w:docPart>
      <w:docPartPr>
        <w:name w:val="ABB1145476CD41EFA5380801B48DFE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40F529-2B5C-4BAF-AD24-8D1D7C95D2A8}"/>
      </w:docPartPr>
      <w:docPartBody>
        <w:p w:rsidR="00ED6361" w:rsidRDefault="00FD2890" w:rsidP="00FD2890">
          <w:pPr>
            <w:pStyle w:val="ABB1145476CD41EFA5380801B48DFE6D"/>
          </w:pPr>
          <w:r w:rsidRPr="00DD525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rkPro">
    <w:panose1 w:val="00000000000000000000"/>
    <w:charset w:val="00"/>
    <w:family w:val="swiss"/>
    <w:notTrueType/>
    <w:pitch w:val="variable"/>
    <w:sig w:usb0="A00000FF" w:usb1="5000FC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2A"/>
    <w:rsid w:val="00220A9B"/>
    <w:rsid w:val="0031782A"/>
    <w:rsid w:val="00683DD0"/>
    <w:rsid w:val="006B2225"/>
    <w:rsid w:val="009879D1"/>
    <w:rsid w:val="00ED6361"/>
    <w:rsid w:val="00FD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6CB1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D2890"/>
    <w:rPr>
      <w:color w:val="808080"/>
    </w:rPr>
  </w:style>
  <w:style w:type="paragraph" w:customStyle="1" w:styleId="9C7D40D5367F4E0D87FC7E69A88BD275">
    <w:name w:val="9C7D40D5367F4E0D87FC7E69A88BD275"/>
  </w:style>
  <w:style w:type="paragraph" w:customStyle="1" w:styleId="1DD308E72D0242DE98E83C6C27A6182A">
    <w:name w:val="1DD308E72D0242DE98E83C6C27A6182A"/>
  </w:style>
  <w:style w:type="paragraph" w:customStyle="1" w:styleId="0BC31BE1AC3B4FC187B12CEFFFA3CE69">
    <w:name w:val="0BC31BE1AC3B4FC187B12CEFFFA3CE69"/>
  </w:style>
  <w:style w:type="paragraph" w:customStyle="1" w:styleId="57956026B4B34F0C9920E89565149063">
    <w:name w:val="57956026B4B34F0C9920E89565149063"/>
  </w:style>
  <w:style w:type="paragraph" w:customStyle="1" w:styleId="335B0D8297894DA0B7B5DD051C9F53E1">
    <w:name w:val="335B0D8297894DA0B7B5DD051C9F53E1"/>
    <w:rsid w:val="0031782A"/>
    <w:pPr>
      <w:tabs>
        <w:tab w:val="left" w:pos="1701"/>
        <w:tab w:val="center" w:pos="4536"/>
        <w:tab w:val="right" w:pos="9072"/>
      </w:tabs>
      <w:suppressAutoHyphens/>
      <w:spacing w:after="0" w:line="240" w:lineRule="auto"/>
      <w:ind w:right="-993"/>
    </w:pPr>
    <w:rPr>
      <w:rFonts w:eastAsia="Times New Roman" w:cs="Times New Roman"/>
      <w:sz w:val="16"/>
      <w:szCs w:val="20"/>
      <w:lang w:val="de-DE" w:eastAsia="de-DE"/>
    </w:rPr>
  </w:style>
  <w:style w:type="paragraph" w:customStyle="1" w:styleId="16C042407FA746039238DC846D59BBD7">
    <w:name w:val="16C042407FA746039238DC846D59BBD7"/>
    <w:rsid w:val="0031782A"/>
  </w:style>
  <w:style w:type="paragraph" w:customStyle="1" w:styleId="66907347EA5844D080F6060E85FFEF2E">
    <w:name w:val="66907347EA5844D080F6060E85FFEF2E"/>
    <w:rsid w:val="00FD2890"/>
  </w:style>
  <w:style w:type="paragraph" w:customStyle="1" w:styleId="ABB1145476CD41EFA5380801B48DFE6D">
    <w:name w:val="ABB1145476CD41EFA5380801B48DFE6D"/>
    <w:rsid w:val="00FD28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D2890"/>
    <w:rPr>
      <w:color w:val="808080"/>
    </w:rPr>
  </w:style>
  <w:style w:type="paragraph" w:customStyle="1" w:styleId="9C7D40D5367F4E0D87FC7E69A88BD275">
    <w:name w:val="9C7D40D5367F4E0D87FC7E69A88BD275"/>
  </w:style>
  <w:style w:type="paragraph" w:customStyle="1" w:styleId="1DD308E72D0242DE98E83C6C27A6182A">
    <w:name w:val="1DD308E72D0242DE98E83C6C27A6182A"/>
  </w:style>
  <w:style w:type="paragraph" w:customStyle="1" w:styleId="0BC31BE1AC3B4FC187B12CEFFFA3CE69">
    <w:name w:val="0BC31BE1AC3B4FC187B12CEFFFA3CE69"/>
  </w:style>
  <w:style w:type="paragraph" w:customStyle="1" w:styleId="57956026B4B34F0C9920E89565149063">
    <w:name w:val="57956026B4B34F0C9920E89565149063"/>
  </w:style>
  <w:style w:type="paragraph" w:customStyle="1" w:styleId="335B0D8297894DA0B7B5DD051C9F53E1">
    <w:name w:val="335B0D8297894DA0B7B5DD051C9F53E1"/>
    <w:rsid w:val="0031782A"/>
    <w:pPr>
      <w:tabs>
        <w:tab w:val="left" w:pos="1701"/>
        <w:tab w:val="center" w:pos="4536"/>
        <w:tab w:val="right" w:pos="9072"/>
      </w:tabs>
      <w:suppressAutoHyphens/>
      <w:spacing w:after="0" w:line="240" w:lineRule="auto"/>
      <w:ind w:right="-993"/>
    </w:pPr>
    <w:rPr>
      <w:rFonts w:eastAsia="Times New Roman" w:cs="Times New Roman"/>
      <w:sz w:val="16"/>
      <w:szCs w:val="20"/>
      <w:lang w:val="de-DE" w:eastAsia="de-DE"/>
    </w:rPr>
  </w:style>
  <w:style w:type="paragraph" w:customStyle="1" w:styleId="16C042407FA746039238DC846D59BBD7">
    <w:name w:val="16C042407FA746039238DC846D59BBD7"/>
    <w:rsid w:val="0031782A"/>
  </w:style>
  <w:style w:type="paragraph" w:customStyle="1" w:styleId="66907347EA5844D080F6060E85FFEF2E">
    <w:name w:val="66907347EA5844D080F6060E85FFEF2E"/>
    <w:rsid w:val="00FD2890"/>
  </w:style>
  <w:style w:type="paragraph" w:customStyle="1" w:styleId="ABB1145476CD41EFA5380801B48DFE6D">
    <w:name w:val="ABB1145476CD41EFA5380801B48DFE6D"/>
    <w:rsid w:val="00FD2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16bb53eb4424d2ca0fd8346f27a0f67 xmlns="e3ec67c3-477f-4293-9a38-34dd47266f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Human Resources</TermName>
          <TermId xmlns="http://schemas.microsoft.com/office/infopath/2007/PartnerControls">ca5388b9-9038-42a3-b99d-561b035d442d</TermId>
        </TermInfo>
      </Terms>
    </k16bb53eb4424d2ca0fd8346f27a0f67>
    <TaxCatchAll xmlns="f01ef456-8321-466e-a903-e680b19ec85e">
      <Value>2</Value>
      <Value>1</Value>
      <Value>14</Value>
    </TaxCatchAll>
    <d85179ff57f7469fbbd181f629f37a9d xmlns="e3ec67c3-477f-4293-9a38-34dd47266f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VI</TermName>
          <TermId xmlns="http://schemas.microsoft.com/office/infopath/2007/PartnerControls">66452161-f222-40e0-b8a9-95d274276d9b</TermId>
        </TermInfo>
      </Terms>
    </d85179ff57f7469fbbd181f629f37a9d>
    <vecDocumentType_0 xmlns="e3ec67c3-477f-4293-9a38-34dd47266fac">
      <Terms xmlns="http://schemas.microsoft.com/office/infopath/2007/PartnerControls">
        <TermInfo xmlns="http://schemas.microsoft.com/office/infopath/2007/PartnerControls">
          <TermName>Template</TermName>
          <TermId>aa9d98f9-7f4a-4331-9eed-5eb8d86c5bda</TermId>
        </TermInfo>
      </Terms>
    </vecDocumentType_0>
    <vecFormalApprovalRequired xmlns="e3ec67c3-477f-4293-9a38-34dd47266fac">false</vecFormalApprovalRequired>
    <vecApprover xmlns="e3ec67c3-477f-4293-9a38-34dd47266fac">
      <UserInfo>
        <DisplayName/>
        <AccountId xsi:nil="true"/>
        <AccountType/>
      </UserInfo>
    </vecApprover>
    <vecDocumentVersion xmlns="e3ec67c3-477f-4293-9a38-34dd47266fac">1.0</vecDocumentVersion>
    <vecOwner xmlns="e3ec67c3-477f-4293-9a38-34dd47266fac">
      <UserInfo>
        <DisplayName>Wagner, Maren</DisplayName>
        <AccountId>84</AccountId>
        <AccountType/>
      </UserInfo>
    </vecOwner>
    <vecExplicitApprovalRequired xmlns="e3ec67c3-477f-4293-9a38-34dd47266fac">false</vecExplicitApprovalRequired>
    <vecApprovedBy xmlns="e3ec67c3-477f-4293-9a38-34dd47266fac" xsi:nil="true"/>
    <vecReviewer xmlns="e3ec67c3-477f-4293-9a38-34dd47266fac">
      <UserInfo>
        <DisplayName/>
        <AccountId xsi:nil="true"/>
        <AccountType/>
      </UserInfo>
    </vecReviewer>
    <vecReviewedBy xmlns="e3ec67c3-477f-4293-9a38-34dd47266fac" xsi:nil="true"/>
    <vecVersionDate xmlns="e3ec67c3-477f-4293-9a38-34dd47266fac">2016-04-27T22:00:00+00:00</vecVersionDate>
    <vecStatus xmlns="e3ec67c3-477f-4293-9a38-34dd47266fac">Released</vec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pproved Document" ma:contentTypeID="0x010100A18D8A7B40654D9DA1C5674743D51610009B0F43D88E074A91A95BFBEA0CB7471D00A8063E73DBE743A6994CD79CCC22B98E00137C8059D3A949A38F2D4FB60D7BA4B00052605DBF44614744877A855397E5200B" ma:contentTypeVersion="52" ma:contentTypeDescription="Content Type for documents with Approval" ma:contentTypeScope="" ma:versionID="d24e8395a61a2f532e1a1e0a8b79d039">
  <xsd:schema xmlns:xsd="http://www.w3.org/2001/XMLSchema" xmlns:xs="http://www.w3.org/2001/XMLSchema" xmlns:p="http://schemas.microsoft.com/office/2006/metadata/properties" xmlns:ns3="e3ec67c3-477f-4293-9a38-34dd47266fac" xmlns:ns4="f01ef456-8321-466e-a903-e680b19ec85e" targetNamespace="http://schemas.microsoft.com/office/2006/metadata/properties" ma:root="true" ma:fieldsID="1b983aebfdc86943e2ab006eab603b0a" ns3:_="" ns4:_="">
    <xsd:import namespace="e3ec67c3-477f-4293-9a38-34dd47266fac"/>
    <xsd:import namespace="f01ef456-8321-466e-a903-e680b19ec85e"/>
    <xsd:element name="properties">
      <xsd:complexType>
        <xsd:sequence>
          <xsd:element name="documentManagement">
            <xsd:complexType>
              <xsd:all>
                <xsd:element ref="ns3:vecOwner" minOccurs="0"/>
                <xsd:element ref="ns3:vecStatus" minOccurs="0"/>
                <xsd:element ref="ns3:vecDocumentVersion" minOccurs="0"/>
                <xsd:element ref="ns3:vecVersionDate" minOccurs="0"/>
                <xsd:element ref="ns3:vecReviewer" minOccurs="0"/>
                <xsd:element ref="ns3:vecReviewedBy" minOccurs="0"/>
                <xsd:element ref="ns3:vecExplicitApprovalRequired" minOccurs="0"/>
                <xsd:element ref="ns3:vecFormalApprovalRequired" minOccurs="0"/>
                <xsd:element ref="ns3:vecApprover" minOccurs="0"/>
                <xsd:element ref="ns3:vecApprovedBy" minOccurs="0"/>
                <xsd:element ref="ns3:vecDocumentType_0" minOccurs="0"/>
                <xsd:element ref="ns3:k16bb53eb4424d2ca0fd8346f27a0f67" minOccurs="0"/>
                <xsd:element ref="ns4:TaxCatchAll" minOccurs="0"/>
                <xsd:element ref="ns4:TaxCatchAllLabel" minOccurs="0"/>
                <xsd:element ref="ns3:d85179ff57f7469fbbd181f629f37a9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c67c3-477f-4293-9a38-34dd47266fac" elementFormDefault="qualified">
    <xsd:import namespace="http://schemas.microsoft.com/office/2006/documentManagement/types"/>
    <xsd:import namespace="http://schemas.microsoft.com/office/infopath/2007/PartnerControls"/>
    <xsd:element name="vecOwner" ma:index="7" nillable="true" ma:displayName="Owner" ma:description="Responsible person for the document management" ma:internalName="vec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cStatus" ma:index="8" nillable="true" ma:displayName="Status" ma:default="Draft" ma:description="Functional status of the document (management)" ma:internalName="vecStatus" ma:readOnly="false">
      <xsd:simpleType>
        <xsd:restriction base="dms:Choice">
          <xsd:enumeration value="Draft"/>
          <xsd:enumeration value="Completed"/>
          <xsd:enumeration value="Released"/>
        </xsd:restriction>
      </xsd:simpleType>
    </xsd:element>
    <xsd:element name="vecDocumentVersion" ma:index="9" nillable="true" ma:displayName="Document Version" ma:default="0.1" ma:description="Functional version of the document expressing the change between functional versions (not file revisions from history)" ma:internalName="vecDocumentVersion" ma:readOnly="false">
      <xsd:simpleType>
        <xsd:restriction base="dms:Text"/>
      </xsd:simpleType>
    </xsd:element>
    <xsd:element name="vecVersionDate" ma:index="10" nillable="true" ma:displayName="Version Date" ma:default="[today]" ma:description="Date of functional document version" ma:format="DateOnly" ma:internalName="vecVersionDate" ma:readOnly="false">
      <xsd:simpleType>
        <xsd:restriction base="dms:DateTime"/>
      </xsd:simpleType>
    </xsd:element>
    <xsd:element name="vecReviewer" ma:index="11" nillable="true" ma:displayName="Reviewer" ma:description="List of standard reviewers as default for review (workflow)" ma:internalName="vecReview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cReviewedBy" ma:index="12" nillable="true" ma:displayName="Reviewed by" ma:description="Documentation of the performed review by date and name pair (separated by space character) for every reviewer" ma:internalName="vecReviewedBy">
      <xsd:simpleType>
        <xsd:restriction base="dms:Note"/>
      </xsd:simpleType>
    </xsd:element>
    <xsd:element name="vecExplicitApprovalRequired" ma:index="13" nillable="true" ma:displayName="Explicit Approval required" ma:default="0" ma:description="Approval must request explicit answers (no implicit OK by elapse of due date)" ma:internalName="vecExplicitApprovalRequired">
      <xsd:simpleType>
        <xsd:restriction base="dms:Boolean"/>
      </xsd:simpleType>
    </xsd:element>
    <xsd:element name="vecFormalApprovalRequired" ma:index="14" nillable="true" ma:displayName="Traceable Approval required" ma:default="0" ma:description="Approval must be conducted and documented by a SharePoint workflow" ma:internalName="vecFormalApprovalRequired" ma:readOnly="false">
      <xsd:simpleType>
        <xsd:restriction base="dms:Boolean"/>
      </xsd:simpleType>
    </xsd:element>
    <xsd:element name="vecApprover" ma:index="15" nillable="true" ma:displayName="Approver" ma:description="List of standard approvers as default for approval (workflow)" ma:internalName="vecApprov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cApprovedBy" ma:index="16" nillable="true" ma:displayName="Approved by" ma:description="Documentation of the performed Approval by date and name pair (separated by space character) for every Approver" ma:internalName="vecApprovedBy">
      <xsd:simpleType>
        <xsd:restriction base="dms:Note"/>
      </xsd:simpleType>
    </xsd:element>
    <xsd:element name="vecDocumentType_0" ma:index="20" nillable="true" ma:taxonomy="true" ma:internalName="vecDocumentType_0" ma:taxonomyFieldName="vecDocumentType" ma:displayName="Document Type" ma:indexed="true" ma:readOnly="false" ma:default="" ma:fieldId="{66bacd0a-4b8e-440d-b650-7e8603f454a7}" ma:sspId="96c20cea-1191-4263-9d50-f2ffd6b392e2" ma:termSetId="d1b029b2-bbd0-4f76-9c2e-30769af7e73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6bb53eb4424d2ca0fd8346f27a0f67" ma:index="22" ma:taxonomy="true" ma:internalName="k16bb53eb4424d2ca0fd8346f27a0f67" ma:taxonomyFieldName="Process" ma:displayName="Process" ma:readOnly="false" ma:default="2;#Human Resources|ca5388b9-9038-42a3-b99d-561b035d442d" ma:fieldId="{416bb53e-b442-4d2c-a0fd-8346f27a0f67}" ma:sspId="96c20cea-1191-4263-9d50-f2ffd6b392e2" ma:termSetId="1cec2cd2-4df6-4a08-8f64-0dd5455329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85179ff57f7469fbbd181f629f37a9d" ma:index="26" ma:taxonomy="true" ma:internalName="d85179ff57f7469fbbd181f629f37a9d" ma:taxonomyFieldName="Region" ma:displayName="Region" ma:readOnly="false" ma:default="1;#VI|66452161-f222-40e0-b8a9-95d274276d9b" ma:fieldId="{d85179ff-57f7-469f-bbd1-81f629f37a9d}" ma:sspId="96c20cea-1191-4263-9d50-f2ffd6b392e2" ma:termSetId="ed2253bb-1038-4fef-a545-4b1e8361991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f456-8321-466e-a903-e680b19ec85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AFA3808-83A0-4A7D-9395-A9EB94BE9988}" ma:internalName="TaxCatchAll" ma:showField="CatchAllData" ma:web="{e3ec67c3-477f-4293-9a38-34dd47266fa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2AFA3808-83A0-4A7D-9395-A9EB94BE9988}" ma:internalName="TaxCatchAllLabel" ma:readOnly="true" ma:showField="CatchAllDataLabel" ma:web="{e3ec67c3-477f-4293-9a38-34dd47266fa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4" ma:displayName="Author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F6CE9-37E8-49CD-8393-C29D0F95F456}">
  <ds:schemaRefs>
    <ds:schemaRef ds:uri="http://schemas.microsoft.com/office/2006/metadata/properties"/>
    <ds:schemaRef ds:uri="http://schemas.microsoft.com/office/infopath/2007/PartnerControls"/>
    <ds:schemaRef ds:uri="e3ec67c3-477f-4293-9a38-34dd47266fac"/>
    <ds:schemaRef ds:uri="f01ef456-8321-466e-a903-e680b19ec85e"/>
  </ds:schemaRefs>
</ds:datastoreItem>
</file>

<file path=customXml/itemProps3.xml><?xml version="1.0" encoding="utf-8"?>
<ds:datastoreItem xmlns:ds="http://schemas.openxmlformats.org/officeDocument/2006/customXml" ds:itemID="{636939A7-50BF-429A-8EB4-8BE1F5F5A7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D84B86-D4B4-4422-9841-5BA8967C3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c67c3-477f-4293-9a38-34dd47266fac"/>
    <ds:schemaRef ds:uri="f01ef456-8321-466e-a903-e680b19ec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FACE09-F53C-4499-8EC7-568E830A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Doc_DE.dotx</Template>
  <TotalTime>0</TotalTime>
  <Pages>1</Pages>
  <Words>521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Gesprächsbogen Zwischenfeedback                                                                            Studierende - Vector Informatik</vt:lpstr>
      <vt:lpstr/>
    </vt:vector>
  </TitlesOfParts>
  <Company>Vector Informatik GmbH</Company>
  <LinksUpToDate>false</LinksUpToDate>
  <CharactersWithSpaces>3798</CharactersWithSpaces>
  <SharedDoc>false</SharedDoc>
  <HLinks>
    <vt:vector size="636" baseType="variant">
      <vt:variant>
        <vt:i4>7602297</vt:i4>
      </vt:variant>
      <vt:variant>
        <vt:i4>879</vt:i4>
      </vt:variant>
      <vt:variant>
        <vt:i4>0</vt:i4>
      </vt:variant>
      <vt:variant>
        <vt:i4>5</vt:i4>
      </vt:variant>
      <vt:variant>
        <vt:lpwstr>\\VISTRFS1\Text\PSC\PSC3\Bf\vgroup\PSC\General\Public\General\QM\QM_Documentation\Volume3NonQmAuxiliaries\_doc_extension\00_UserDocu\WorkingProduct\Microsar.eap</vt:lpwstr>
      </vt:variant>
      <vt:variant>
        <vt:lpwstr/>
      </vt:variant>
      <vt:variant>
        <vt:i4>7602297</vt:i4>
      </vt:variant>
      <vt:variant>
        <vt:i4>729</vt:i4>
      </vt:variant>
      <vt:variant>
        <vt:i4>0</vt:i4>
      </vt:variant>
      <vt:variant>
        <vt:i4>5</vt:i4>
      </vt:variant>
      <vt:variant>
        <vt:lpwstr>\\VISTRFS1\Text\PSC\PSC3\Bf\vgroup\PSC\General\Public\General\QM\QM_Documentation\Volume3NonQmAuxiliaries\_doc_extension\00_UserDocu\WorkingProduct\Microsar.eap</vt:lpwstr>
      </vt:variant>
      <vt:variant>
        <vt:lpwstr/>
      </vt:variant>
      <vt:variant>
        <vt:i4>1507376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_Toc275768182</vt:lpwstr>
      </vt:variant>
      <vt:variant>
        <vt:i4>1507376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_Toc275768181</vt:lpwstr>
      </vt:variant>
      <vt:variant>
        <vt:i4>1507376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_Toc275768180</vt:lpwstr>
      </vt:variant>
      <vt:variant>
        <vt:i4>1572912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_Toc275768179</vt:lpwstr>
      </vt:variant>
      <vt:variant>
        <vt:i4>1572912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_Toc275768178</vt:lpwstr>
      </vt:variant>
      <vt:variant>
        <vt:i4>1572912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_Toc275768177</vt:lpwstr>
      </vt:variant>
      <vt:variant>
        <vt:i4>1572912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_Toc275768176</vt:lpwstr>
      </vt:variant>
      <vt:variant>
        <vt:i4>1572912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_Toc275768175</vt:lpwstr>
      </vt:variant>
      <vt:variant>
        <vt:i4>1572912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_Toc275768174</vt:lpwstr>
      </vt:variant>
      <vt:variant>
        <vt:i4>1572912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_Toc275768173</vt:lpwstr>
      </vt:variant>
      <vt:variant>
        <vt:i4>1572912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_Toc275768172</vt:lpwstr>
      </vt:variant>
      <vt:variant>
        <vt:i4>1572912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_Toc275768171</vt:lpwstr>
      </vt:variant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_Toc275768170</vt:lpwstr>
      </vt:variant>
      <vt:variant>
        <vt:i4>1638448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_Toc275768169</vt:lpwstr>
      </vt:variant>
      <vt:variant>
        <vt:i4>1638448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_Toc275768168</vt:lpwstr>
      </vt:variant>
      <vt:variant>
        <vt:i4>1638448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_Toc275768167</vt:lpwstr>
      </vt:variant>
      <vt:variant>
        <vt:i4>1638448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_Toc275768166</vt:lpwstr>
      </vt:variant>
      <vt:variant>
        <vt:i4>1638448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_Toc275768165</vt:lpwstr>
      </vt:variant>
      <vt:variant>
        <vt:i4>1638448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_Toc275768164</vt:lpwstr>
      </vt:variant>
      <vt:variant>
        <vt:i4>1638448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_Toc275768163</vt:lpwstr>
      </vt:variant>
      <vt:variant>
        <vt:i4>1638448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_Toc275768162</vt:lpwstr>
      </vt:variant>
      <vt:variant>
        <vt:i4>1638448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_Toc275768161</vt:lpwstr>
      </vt:variant>
      <vt:variant>
        <vt:i4>1638448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_Toc275768160</vt:lpwstr>
      </vt:variant>
      <vt:variant>
        <vt:i4>1703984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_Toc275768159</vt:lpwstr>
      </vt:variant>
      <vt:variant>
        <vt:i4>1703984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_Toc275768158</vt:lpwstr>
      </vt:variant>
      <vt:variant>
        <vt:i4>1703984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_Toc275768157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_Toc275768156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_Toc275768155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_Toc275768154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_Toc275768153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_Toc275768152</vt:lpwstr>
      </vt:variant>
      <vt:variant>
        <vt:i4>1703984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_Toc275768151</vt:lpwstr>
      </vt:variant>
      <vt:variant>
        <vt:i4>1703984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_Toc275768150</vt:lpwstr>
      </vt:variant>
      <vt:variant>
        <vt:i4>1769520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_Toc275768149</vt:lpwstr>
      </vt:variant>
      <vt:variant>
        <vt:i4>1769520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_Toc275768148</vt:lpwstr>
      </vt:variant>
      <vt:variant>
        <vt:i4>1769520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_Toc275768147</vt:lpwstr>
      </vt:variant>
      <vt:variant>
        <vt:i4>1769520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_Toc275768146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_Toc275768145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_Toc275768144</vt:lpwstr>
      </vt:variant>
      <vt:variant>
        <vt:i4>1769520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_Toc275768143</vt:lpwstr>
      </vt:variant>
      <vt:variant>
        <vt:i4>1769520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_Toc275768142</vt:lpwstr>
      </vt:variant>
      <vt:variant>
        <vt:i4>1769520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_Toc275768141</vt:lpwstr>
      </vt:variant>
      <vt:variant>
        <vt:i4>1769520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_Toc275768140</vt:lpwstr>
      </vt:variant>
      <vt:variant>
        <vt:i4>1835056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_Toc275768139</vt:lpwstr>
      </vt:variant>
      <vt:variant>
        <vt:i4>1835056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_Toc275768138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_Toc275768137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_Toc275768136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_Toc275768135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_Toc275768134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_Toc275768133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_Toc275768132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_Toc275768131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_Toc275768130</vt:lpwstr>
      </vt:variant>
      <vt:variant>
        <vt:i4>1900592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_Toc275768129</vt:lpwstr>
      </vt:variant>
      <vt:variant>
        <vt:i4>1900592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_Toc275768128</vt:lpwstr>
      </vt:variant>
      <vt:variant>
        <vt:i4>1900592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_Toc275768127</vt:lpwstr>
      </vt:variant>
      <vt:variant>
        <vt:i4>1900592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_Toc275768126</vt:lpwstr>
      </vt:variant>
      <vt:variant>
        <vt:i4>1900592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_Toc275768125</vt:lpwstr>
      </vt:variant>
      <vt:variant>
        <vt:i4>1900592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_Toc275768124</vt:lpwstr>
      </vt:variant>
      <vt:variant>
        <vt:i4>1900592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_Toc275768123</vt:lpwstr>
      </vt:variant>
      <vt:variant>
        <vt:i4>1900592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_Toc275768122</vt:lpwstr>
      </vt:variant>
      <vt:variant>
        <vt:i4>1900592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_Toc275768121</vt:lpwstr>
      </vt:variant>
      <vt:variant>
        <vt:i4>1900592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_Toc275768120</vt:lpwstr>
      </vt:variant>
      <vt:variant>
        <vt:i4>1966128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_Toc275768119</vt:lpwstr>
      </vt:variant>
      <vt:variant>
        <vt:i4>1966128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_Toc275768118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_Toc275768117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_Toc275768116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_Toc275768115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_Toc275768114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_Toc275768113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_Toc275768112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_Toc275768111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_Toc275768110</vt:lpwstr>
      </vt:variant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_Toc275768109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_Toc275768108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_Toc275768107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_Toc275768106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_Toc275768105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_Toc275768104</vt:lpwstr>
      </vt:variant>
      <vt:variant>
        <vt:i4>2031664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_Toc275768103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_Toc275768102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_Toc275768101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_Toc275768100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_Toc275768099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_Toc275768098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_Toc275768097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_Toc275768096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_Toc275768095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_Toc275768094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_Toc275768093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_Toc275768092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_Toc275768091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_Toc275768090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_Toc275768089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_Toc275768088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_Toc275768087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_Toc275768086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_Toc275768085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_Toc275768084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_Toc275768083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_Toc275768082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_Toc275768081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_Toc275768080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_Toc275768079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Gesprächsbogen Zwischenfeedback                                                                            Studierende - Vector Informatik</dc:title>
  <dc:subject/>
  <dc:creator>Wagner, Maren</dc:creator>
  <cp:keywords>1.0 dated 2016-04-28</cp:keywords>
  <cp:lastModifiedBy>Revelo Cordoba, Samir Alexis</cp:lastModifiedBy>
  <cp:revision>11</cp:revision>
  <cp:lastPrinted>2016-06-17T09:05:00Z</cp:lastPrinted>
  <dcterms:created xsi:type="dcterms:W3CDTF">2016-04-28T11:23:00Z</dcterms:created>
  <dcterms:modified xsi:type="dcterms:W3CDTF">2016-06-17T09:05:00Z</dcterms:modified>
  <cp:category>Template Version 1.2.1 of 2015-12-04</cp:category>
  <cp:contentStatus>&lt;NOT USED!&gt;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0x010100A18D8A7B40654D9DA1C5674743D51610009B0F43D88E074A91A95BFBEA0CB7471D00A8063E73DBE743A6994CD79CCC22B98E00137C8059D3A949A38F2D4FB60D7BA4B00052605DBF44614744877A855397E5200B</vt:lpwstr>
  </property>
  <property fmtid="{D5CDD505-2E9C-101B-9397-08002B2CF9AE}" pid="3" name="URL">
    <vt:lpwstr/>
  </property>
  <property fmtid="{D5CDD505-2E9C-101B-9397-08002B2CF9AE}" pid="4" name="DocumentSetDescription">
    <vt:lpwstr/>
  </property>
  <property fmtid="{D5CDD505-2E9C-101B-9397-08002B2CF9AE}" pid="5" name="vecStatus">
    <vt:lpwstr>Draft</vt:lpwstr>
  </property>
  <property fmtid="{D5CDD505-2E9C-101B-9397-08002B2CF9AE}" pid="6" name="vecDocumentVersion">
    <vt:lpwstr>0.1</vt:lpwstr>
  </property>
  <property fmtid="{D5CDD505-2E9C-101B-9397-08002B2CF9AE}" pid="7" name="VectorTemplateVersion">
    <vt:lpwstr>1.2.1 of 2015-12-04</vt:lpwstr>
  </property>
  <property fmtid="{D5CDD505-2E9C-101B-9397-08002B2CF9AE}" pid="8" name="VectorTemplateVariant">
    <vt:lpwstr>DE</vt:lpwstr>
  </property>
  <property fmtid="{D5CDD505-2E9C-101B-9397-08002B2CF9AE}" pid="9" name="VectorTemplateType">
    <vt:lpwstr>Unmanaged Document</vt:lpwstr>
  </property>
  <property fmtid="{D5CDD505-2E9C-101B-9397-08002B2CF9AE}" pid="10" name="vecDocumentType">
    <vt:lpwstr>14;#Template|aa9d98f9-7f4a-4331-9eed-5eb8d86c5bda</vt:lpwstr>
  </property>
  <property fmtid="{D5CDD505-2E9C-101B-9397-08002B2CF9AE}" pid="11" name="Region">
    <vt:lpwstr>1;#VI|66452161-f222-40e0-b8a9-95d274276d9b</vt:lpwstr>
  </property>
  <property fmtid="{D5CDD505-2E9C-101B-9397-08002B2CF9AE}" pid="12" name="Process">
    <vt:lpwstr>2;#Human Resources|ca5388b9-9038-42a3-b99d-561b035d442d</vt:lpwstr>
  </property>
  <property fmtid="{D5CDD505-2E9C-101B-9397-08002B2CF9AE}" pid="13" name="vecVersionDate">
    <vt:filetime>2016-04-28T12:00:00Z</vt:filetime>
  </property>
</Properties>
</file>